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8BDB6" w14:textId="2549887B" w:rsidR="00870F4F" w:rsidRDefault="000B4751" w:rsidP="000B4751">
      <w:pPr>
        <w:rPr>
          <w:color w:val="FF0000"/>
        </w:rPr>
      </w:pPr>
      <w:bookmarkStart w:id="0" w:name="_GoBack"/>
      <w:bookmarkEnd w:id="0"/>
      <w:r>
        <w:t>\chapter{</w:t>
      </w:r>
      <w:r w:rsidR="001D632B" w:rsidRPr="001D632B">
        <w:t>Oblivious Routi</w:t>
      </w:r>
      <w:r w:rsidR="001D632B">
        <w:t>ng in General Embedded Networks</w:t>
      </w:r>
      <w:r>
        <w:t>}</w:t>
      </w:r>
      <w:r w:rsidR="001D632B" w:rsidRPr="001D632B">
        <w:rPr>
          <w:color w:val="FF0000"/>
        </w:rPr>
        <w:t>\</w:t>
      </w:r>
      <w:proofErr w:type="gramStart"/>
      <w:r w:rsidR="001D632B" w:rsidRPr="001D632B">
        <w:rPr>
          <w:color w:val="FF0000"/>
        </w:rPr>
        <w:t>label{</w:t>
      </w:r>
      <w:proofErr w:type="spellStart"/>
      <w:proofErr w:type="gramEnd"/>
      <w:r w:rsidR="001D632B" w:rsidRPr="001D632B">
        <w:rPr>
          <w:color w:val="FF0000"/>
        </w:rPr>
        <w:t>sec:routing</w:t>
      </w:r>
      <w:proofErr w:type="spellEnd"/>
      <w:r w:rsidR="001D632B" w:rsidRPr="001D632B">
        <w:rPr>
          <w:color w:val="FF0000"/>
        </w:rPr>
        <w:t>}</w:t>
      </w:r>
    </w:p>
    <w:p w14:paraId="11059BB2" w14:textId="77777777" w:rsidR="000B4751" w:rsidRDefault="000B4751" w:rsidP="000B4751">
      <w:pPr>
        <w:rPr>
          <w:color w:val="FF0000"/>
        </w:rPr>
      </w:pPr>
    </w:p>
    <w:p w14:paraId="5642A763" w14:textId="327AADA7" w:rsidR="00DA778F" w:rsidRDefault="000B4751" w:rsidP="000B4751">
      <w:r>
        <w:t>\section{</w:t>
      </w:r>
      <w:r w:rsidR="00DA778F">
        <w:t>Background</w:t>
      </w:r>
      <w:r>
        <w:t>}</w:t>
      </w:r>
      <w:r w:rsidR="00DA778F" w:rsidRPr="00F2099E">
        <w:t>\label{</w:t>
      </w:r>
      <w:proofErr w:type="spellStart"/>
      <w:r w:rsidR="00DA778F" w:rsidRPr="00F2099E">
        <w:t>sec:routing</w:t>
      </w:r>
      <w:r w:rsidR="009C2DCC">
        <w:t>:</w:t>
      </w:r>
      <w:r w:rsidR="00DA778F" w:rsidRPr="00F2099E">
        <w:t>background</w:t>
      </w:r>
      <w:proofErr w:type="spellEnd"/>
      <w:r w:rsidR="00DA778F" w:rsidRPr="00F2099E">
        <w:t>}</w:t>
      </w:r>
    </w:p>
    <w:p w14:paraId="1F32BA4E" w14:textId="77777777" w:rsidR="000B4751" w:rsidRDefault="000B4751" w:rsidP="000B4751"/>
    <w:p w14:paraId="561C6A9D" w14:textId="12588CBB" w:rsidR="00E97F7B" w:rsidRDefault="00333D0A" w:rsidP="00E97F7B">
      <w:r>
        <w:t>Routing algorithms are responsible for finding a path from point A to point B in a given network. There are a v</w:t>
      </w:r>
      <w:r w:rsidR="00AC0405">
        <w:t>ariety of competing criteria that go into designing a routing algorithm. Should it be simple and compact? Should it be sensitive to current traffic loads? Should it be determined at compile-time or run-time? Should the path be determined in advance or a node at a time? These questions and more have led to a plethora of routing algorithms designed for all sorts of networks. This chapter will consider the basic types of routing and then present a relatively new method of routin</w:t>
      </w:r>
      <w:r w:rsidR="008747F8">
        <w:t>g that has never (to the author'</w:t>
      </w:r>
      <w:r w:rsidR="00AC0405">
        <w:t>s knowledge) been implemented in a working system before.</w:t>
      </w:r>
    </w:p>
    <w:p w14:paraId="2764A1E8" w14:textId="77777777" w:rsidR="000B4751" w:rsidRDefault="000B4751" w:rsidP="00E97F7B"/>
    <w:p w14:paraId="1B32E739" w14:textId="5B6CD6AD" w:rsidR="00DA778F" w:rsidRDefault="000B4751" w:rsidP="000B4751">
      <w:r>
        <w:t>\subsection{</w:t>
      </w:r>
      <w:r w:rsidR="004B417D">
        <w:t>Types</w:t>
      </w:r>
      <w:r>
        <w:t xml:space="preserve"> of Routing Algorithms}</w:t>
      </w:r>
      <w:r w:rsidR="009C2DCC" w:rsidRPr="00AC08C2">
        <w:t>\</w:t>
      </w:r>
      <w:proofErr w:type="gramStart"/>
      <w:r w:rsidR="009C2DCC" w:rsidRPr="00AC08C2">
        <w:t>label{</w:t>
      </w:r>
      <w:proofErr w:type="gramEnd"/>
      <w:r w:rsidR="009C2DCC" w:rsidRPr="00AC08C2">
        <w:t>sec:routing:background:comparison_routing_algorithms}</w:t>
      </w:r>
    </w:p>
    <w:p w14:paraId="505ED6D4" w14:textId="77777777" w:rsidR="000B4751" w:rsidRPr="000B4751" w:rsidRDefault="000B4751" w:rsidP="000B4751"/>
    <w:p w14:paraId="0ADD358D" w14:textId="0E3AD3FA" w:rsidR="009C2DCC" w:rsidRDefault="00AC08C2" w:rsidP="00DA778F">
      <w:r>
        <w:t>Routing algorithms</w:t>
      </w:r>
      <w:r w:rsidR="00E40D1E">
        <w:t xml:space="preserve"> can be divided and sub-divided into a number of groups. The basic organization</w:t>
      </w:r>
      <w:r w:rsidR="00F430EE">
        <w:t xml:space="preserve"> ad </w:t>
      </w:r>
      <w:r w:rsidR="000B4751">
        <w:t>hierarchy</w:t>
      </w:r>
      <w:r w:rsidR="00E40D1E">
        <w:t xml:space="preserve"> of unicast routing algorithms is shown in Figure </w:t>
      </w:r>
      <w:r w:rsidR="00E40D1E" w:rsidRPr="00E40D1E">
        <w:rPr>
          <w:color w:val="FF0000"/>
        </w:rPr>
        <w:t>\</w:t>
      </w:r>
      <w:proofErr w:type="gramStart"/>
      <w:r w:rsidR="00E40D1E" w:rsidRPr="00E40D1E">
        <w:rPr>
          <w:color w:val="FF0000"/>
        </w:rPr>
        <w:t>ref{</w:t>
      </w:r>
      <w:proofErr w:type="spellStart"/>
      <w:proofErr w:type="gramEnd"/>
      <w:r w:rsidR="00E40D1E" w:rsidRPr="00E40D1E">
        <w:rPr>
          <w:color w:val="FF0000"/>
        </w:rPr>
        <w:t>fig:routing:taxonomy</w:t>
      </w:r>
      <w:proofErr w:type="spellEnd"/>
      <w:r w:rsidR="00E40D1E" w:rsidRPr="00E40D1E">
        <w:rPr>
          <w:color w:val="FF0000"/>
        </w:rPr>
        <w:t>}</w:t>
      </w:r>
      <w:r w:rsidR="00E40D1E">
        <w:t>.</w:t>
      </w:r>
    </w:p>
    <w:p w14:paraId="7974A354" w14:textId="77777777" w:rsidR="000B4751" w:rsidRDefault="000B4751" w:rsidP="00DA778F"/>
    <w:p w14:paraId="1812FC18" w14:textId="22DF594D" w:rsidR="000B4751" w:rsidRDefault="000B4751" w:rsidP="00DA778F">
      <w:r>
        <w:t>\begin{landscape}</w:t>
      </w:r>
    </w:p>
    <w:p w14:paraId="67BEF880" w14:textId="5BB05E00" w:rsidR="000B4751" w:rsidRDefault="000B4751" w:rsidP="000B4751">
      <w:pPr>
        <w:ind w:left="720"/>
      </w:pPr>
      <w:r>
        <w:t>\begin{figure}[p]</w:t>
      </w:r>
    </w:p>
    <w:p w14:paraId="2450262F" w14:textId="77777777" w:rsidR="000B4751" w:rsidRDefault="000B4751" w:rsidP="000B4751">
      <w:pPr>
        <w:ind w:left="720"/>
      </w:pPr>
      <w:r>
        <w:tab/>
        <w:t>\begin{centering}</w:t>
      </w:r>
    </w:p>
    <w:p w14:paraId="31D5B131" w14:textId="000447B4" w:rsidR="000B4751" w:rsidRDefault="000B4751" w:rsidP="000B4751">
      <w:pPr>
        <w:ind w:left="720"/>
      </w:pPr>
      <w:r>
        <w:tab/>
      </w:r>
      <w:r>
        <w:tab/>
        <w:t>\</w:t>
      </w:r>
      <w:proofErr w:type="spellStart"/>
      <w:r>
        <w:t>includegraphics</w:t>
      </w:r>
      <w:proofErr w:type="spellEnd"/>
      <w:r>
        <w:t>{Protocol/Figures/protocol-</w:t>
      </w:r>
      <w:r w:rsidRPr="00E40D1E">
        <w:rPr>
          <w:color w:val="FF0000"/>
        </w:rPr>
        <w:t>taxonomy</w:t>
      </w:r>
      <w:r>
        <w:t>.pdf}</w:t>
      </w:r>
    </w:p>
    <w:p w14:paraId="6DFB6FA7" w14:textId="2BA27FDF" w:rsidR="000B4751" w:rsidRDefault="000B4751" w:rsidP="000B4751">
      <w:pPr>
        <w:ind w:left="720"/>
      </w:pPr>
      <w:r>
        <w:tab/>
      </w:r>
      <w:r>
        <w:tab/>
        <w:t>\caption[</w:t>
      </w:r>
      <w:r w:rsidRPr="00E40D1E">
        <w:rPr>
          <w:color w:val="FF0000"/>
        </w:rPr>
        <w:t>Taxonomy of Routing Algorithms</w:t>
      </w:r>
      <w:proofErr w:type="gramStart"/>
      <w:r>
        <w:t>]{</w:t>
      </w:r>
      <w:proofErr w:type="gramEnd"/>
      <w:r w:rsidRPr="00E40D1E">
        <w:rPr>
          <w:color w:val="FF0000"/>
        </w:rPr>
        <w:t>Taxonomy of Routing Algorithms \cite{ref:1997-duato-interconnection_networks}</w:t>
      </w:r>
      <w:r>
        <w:t>}</w:t>
      </w:r>
    </w:p>
    <w:p w14:paraId="61F7451D" w14:textId="0131491E" w:rsidR="000B4751" w:rsidRDefault="000B4751" w:rsidP="000B4751">
      <w:pPr>
        <w:ind w:left="720"/>
      </w:pPr>
      <w:r>
        <w:tab/>
      </w:r>
      <w:r>
        <w:tab/>
        <w:t>\label{</w:t>
      </w:r>
      <w:proofErr w:type="spellStart"/>
      <w:r>
        <w:t>fig:protocol:</w:t>
      </w:r>
      <w:r w:rsidRPr="00E40D1E">
        <w:rPr>
          <w:color w:val="FF0000"/>
        </w:rPr>
        <w:t>taxonomy</w:t>
      </w:r>
      <w:proofErr w:type="spellEnd"/>
      <w:r>
        <w:t>}</w:t>
      </w:r>
    </w:p>
    <w:p w14:paraId="66235581" w14:textId="77777777" w:rsidR="000B4751" w:rsidRDefault="000B4751" w:rsidP="000B4751">
      <w:pPr>
        <w:ind w:left="720"/>
      </w:pPr>
      <w:r>
        <w:tab/>
        <w:t>\end{centering}</w:t>
      </w:r>
    </w:p>
    <w:p w14:paraId="635C0C68" w14:textId="74942C3F" w:rsidR="00E40D1E" w:rsidRDefault="000B4751" w:rsidP="000B4751">
      <w:pPr>
        <w:ind w:left="720"/>
      </w:pPr>
      <w:r>
        <w:t>\end{figure}</w:t>
      </w:r>
    </w:p>
    <w:p w14:paraId="6D71AAA6" w14:textId="2A8CF77B" w:rsidR="000B4751" w:rsidRDefault="000B4751" w:rsidP="000B4751">
      <w:r>
        <w:t>\end{landscape}</w:t>
      </w:r>
    </w:p>
    <w:p w14:paraId="5D54D5BC" w14:textId="3F3F73F8" w:rsidR="00E40D1E" w:rsidRDefault="00E40D1E" w:rsidP="00E40D1E">
      <w:pPr>
        <w:spacing w:line="240" w:lineRule="auto"/>
        <w:rPr>
          <w:color w:val="FF0000"/>
        </w:rPr>
      </w:pPr>
    </w:p>
    <w:p w14:paraId="1A9872FA" w14:textId="2CC15F3D" w:rsidR="007F7497" w:rsidRDefault="007F7497" w:rsidP="007F7497">
      <w:pPr>
        <w:rPr>
          <w:color w:val="FF0000"/>
        </w:rPr>
      </w:pPr>
      <w:r>
        <w:t>Routing decisions can generally be classified as centralized, source, distributed, or multiphase. In centralized routing,</w:t>
      </w:r>
      <w:r w:rsidR="00AD69F7">
        <w:t xml:space="preserve"> all routing decisions are made by a centralized controller.</w:t>
      </w:r>
      <w:r>
        <w:t xml:space="preserve"> </w:t>
      </w:r>
      <w:r w:rsidR="00AD69F7">
        <w:t xml:space="preserve">In source routing, </w:t>
      </w:r>
      <w:r>
        <w:t>the routing decisions are co</w:t>
      </w:r>
      <w:r w:rsidR="00AD69F7">
        <w:t>mpletely made by the source of the transmission</w:t>
      </w:r>
      <w:r>
        <w:t>. In distributed routing, each node in the path decides the next node to take.</w:t>
      </w:r>
      <w:r w:rsidR="00AD69F7">
        <w:t xml:space="preserve"> Combinations of the above can be used, and </w:t>
      </w:r>
      <w:r w:rsidR="00205CB2">
        <w:t>are</w:t>
      </w:r>
      <w:r w:rsidR="00AD69F7">
        <w:t xml:space="preserve"> called multi-phase routing</w:t>
      </w:r>
      <w:r w:rsidR="00205CB2">
        <w:t xml:space="preserve"> decisions</w:t>
      </w:r>
      <w:r w:rsidR="00AD69F7">
        <w:t>. For example, the source node could determine a few ``waypoints</w:t>
      </w:r>
      <w:r w:rsidR="00595F35">
        <w:t>''</w:t>
      </w:r>
      <w:r w:rsidR="00AD69F7">
        <w:t xml:space="preserve"> but leave the path from waypoint to waypoint up to the nodes in the path.</w:t>
      </w:r>
      <w:r w:rsidR="00787CA8">
        <w:t xml:space="preserve"> </w:t>
      </w:r>
      <w:r w:rsidR="00787CA8" w:rsidRPr="00E40D1E">
        <w:rPr>
          <w:color w:val="FF0000"/>
        </w:rPr>
        <w:t>\cite{ref:1997-duato-interconnection_networks}</w:t>
      </w:r>
    </w:p>
    <w:p w14:paraId="0050D80D" w14:textId="77777777" w:rsidR="000B4751" w:rsidRDefault="000B4751" w:rsidP="007F7497"/>
    <w:p w14:paraId="657FA6F4" w14:textId="61822764" w:rsidR="00787CA8" w:rsidRDefault="00787CA8" w:rsidP="007F7497">
      <w:pPr>
        <w:rPr>
          <w:color w:val="FF0000"/>
        </w:rPr>
      </w:pPr>
      <w:r>
        <w:t xml:space="preserve">Routing algorithms are usually implemented in </w:t>
      </w:r>
      <w:r w:rsidR="00205CB2">
        <w:t xml:space="preserve">one of </w:t>
      </w:r>
      <w:r>
        <w:t xml:space="preserve">two </w:t>
      </w:r>
      <w:r w:rsidR="00205CB2">
        <w:t>methods</w:t>
      </w:r>
      <w:r>
        <w:t xml:space="preserve">: with a routing table or with a finite state machine. </w:t>
      </w:r>
      <w:r w:rsidR="0015736D">
        <w:t>Routing table implementations use a table that is generated either at compile-time or at run-time, and each entry in the table contains information on how to route to a given node. Finite state machines generate a path using a pre-determined state machine to generate a path for each request.</w:t>
      </w:r>
      <w:r w:rsidR="00CD2114">
        <w:t xml:space="preserve"> </w:t>
      </w:r>
      <w:r w:rsidR="00CD2114" w:rsidRPr="00E40D1E">
        <w:rPr>
          <w:color w:val="FF0000"/>
        </w:rPr>
        <w:t>\cite{ref:1997-duato-interconnection_networks}</w:t>
      </w:r>
    </w:p>
    <w:p w14:paraId="387D1BBA" w14:textId="77777777" w:rsidR="000B4751" w:rsidRDefault="000B4751" w:rsidP="007F7497"/>
    <w:p w14:paraId="6D34B914" w14:textId="6EC08C03" w:rsidR="00CD2114" w:rsidRDefault="00CD2114" w:rsidP="007F7497">
      <w:pPr>
        <w:rPr>
          <w:color w:val="FF0000"/>
        </w:rPr>
      </w:pPr>
      <w:r>
        <w:t>Routing algorithms are generally classified as</w:t>
      </w:r>
      <w:r w:rsidR="00205CB2">
        <w:t xml:space="preserve"> either</w:t>
      </w:r>
      <w:r>
        <w:t xml:space="preserve"> oblivious or adaptive. An oblivious routing scheme does not look at the state of the network (e.g. traffic load) when making a routing decision, although it can consider link cost. An adaptive routing algorithm </w:t>
      </w:r>
      <w:r w:rsidR="00172D3B">
        <w:t xml:space="preserve">does take the state of the network into consideration when making routing decisions. Adaptive algorithms generally use this information to attempt to lower the congestion in overworked nodes. Adaptive algorithms are more complex than oblivious algorithms, but are historically better at lowering congestion. </w:t>
      </w:r>
      <w:r w:rsidR="00172D3B" w:rsidRPr="00E40D1E">
        <w:rPr>
          <w:color w:val="FF0000"/>
        </w:rPr>
        <w:t>\cite{ref:1997-duato-interconnection_networks}</w:t>
      </w:r>
    </w:p>
    <w:p w14:paraId="329D8078" w14:textId="77777777" w:rsidR="000B4751" w:rsidRDefault="000B4751" w:rsidP="007F7497">
      <w:pPr>
        <w:rPr>
          <w:color w:val="FF0000"/>
        </w:rPr>
      </w:pPr>
    </w:p>
    <w:p w14:paraId="1AAD1753" w14:textId="57779C99" w:rsidR="0020156D" w:rsidRDefault="00533137" w:rsidP="00533137">
      <w:pPr>
        <w:rPr>
          <w:color w:val="FF0000"/>
        </w:rPr>
      </w:pPr>
      <w:r>
        <w:t xml:space="preserve">Oblivious routing algorithms can be deterministic or non-deterministic. </w:t>
      </w:r>
      <w:r w:rsidR="00007A8B">
        <w:t xml:space="preserve">Deterministic routing algorithms, such as </w:t>
      </w:r>
      <w:proofErr w:type="spellStart"/>
      <w:r w:rsidR="00007A8B">
        <w:t>D</w:t>
      </w:r>
      <w:r w:rsidR="00007A8B" w:rsidRPr="00007A8B">
        <w:t>ijkstra</w:t>
      </w:r>
      <w:r w:rsidR="00F95D84">
        <w:t>'</w:t>
      </w:r>
      <w:r w:rsidR="00007A8B">
        <w:t>s</w:t>
      </w:r>
      <w:proofErr w:type="spellEnd"/>
      <w:r w:rsidR="00007A8B">
        <w:t xml:space="preserve"> algorithm, always provide the same shortest path between nodes. Non-deterministic oblivious routing algorithms can supply multiple, non-minimal paths, and select between them using randomization technique</w:t>
      </w:r>
      <w:r w:rsidR="006D7C5E">
        <w:t>s</w:t>
      </w:r>
      <w:r w:rsidR="00007A8B">
        <w:t>.</w:t>
      </w:r>
      <w:r w:rsidR="006D72EB">
        <w:t xml:space="preserve"> </w:t>
      </w:r>
      <w:r w:rsidR="006D7C5E">
        <w:t>As a result,</w:t>
      </w:r>
      <w:r w:rsidR="006D72EB">
        <w:t xml:space="preserve"> traffic </w:t>
      </w:r>
      <w:r w:rsidR="006D7C5E">
        <w:t>is</w:t>
      </w:r>
      <w:r w:rsidR="006D72EB">
        <w:t xml:space="preserve"> spread around the network</w:t>
      </w:r>
      <w:r w:rsidR="006D7C5E">
        <w:t>,</w:t>
      </w:r>
      <w:r w:rsidR="006D72EB">
        <w:t xml:space="preserve"> </w:t>
      </w:r>
      <w:r w:rsidR="006D7C5E">
        <w:t>thus reducing</w:t>
      </w:r>
      <w:r w:rsidR="006D72EB">
        <w:t xml:space="preserve"> local</w:t>
      </w:r>
      <w:r w:rsidR="006D7C5E">
        <w:t>ized</w:t>
      </w:r>
      <w:r w:rsidR="006D72EB">
        <w:t xml:space="preserve"> congestion.</w:t>
      </w:r>
      <w:r w:rsidR="00B67C3E">
        <w:t xml:space="preserve"> </w:t>
      </w:r>
      <w:r w:rsidR="00B67C3E">
        <w:rPr>
          <w:color w:val="FF0000"/>
        </w:rPr>
        <w:t>\cite{ref:</w:t>
      </w:r>
      <w:r w:rsidR="00B67C3E" w:rsidRPr="00B67C3E">
        <w:rPr>
          <w:color w:val="FF0000"/>
        </w:rPr>
        <w:t>2003-racke-oblivious_routing</w:t>
      </w:r>
      <w:r w:rsidR="00B67C3E">
        <w:rPr>
          <w:color w:val="FF0000"/>
        </w:rPr>
        <w:t>}</w:t>
      </w:r>
      <w:r w:rsidR="0020156D">
        <w:t xml:space="preserve"> Adaptive algorithms can be progressive, or can utilize backtracking. A progressive algorithm always sends the packet towards the destination, whereas backtracking allows a packet to travel backwards (usually to attempt a new path). </w:t>
      </w:r>
      <w:r w:rsidR="0020156D" w:rsidRPr="00E40D1E">
        <w:rPr>
          <w:color w:val="FF0000"/>
        </w:rPr>
        <w:t>\cite{ref:1997-duato-interconnection_networks}</w:t>
      </w:r>
    </w:p>
    <w:p w14:paraId="5F5651E9" w14:textId="77777777" w:rsidR="000B4751" w:rsidRDefault="000B4751" w:rsidP="00533137">
      <w:pPr>
        <w:rPr>
          <w:color w:val="FF0000"/>
        </w:rPr>
      </w:pPr>
    </w:p>
    <w:p w14:paraId="7D648392" w14:textId="77777777" w:rsidR="0020156D" w:rsidRDefault="00221530" w:rsidP="00533137">
      <w:pPr>
        <w:rPr>
          <w:color w:val="FF0000"/>
        </w:rPr>
      </w:pPr>
      <w:r>
        <w:t xml:space="preserve">Routing algorithms can be either minimal or non-minimal. A minimal routing algorithm always supplies the shortest path, or potentially paths if there is more than one path of the same shortest length. A non-minimal path can supply paths that are not the shortest. One implication is that minimal algorithms always send a packet closer to the destination, and thus backtracking algorithms cannot be minimal. </w:t>
      </w:r>
      <w:r w:rsidRPr="00E40D1E">
        <w:rPr>
          <w:color w:val="FF0000"/>
        </w:rPr>
        <w:t>\cite{ref:1997-duato-interconnection_networks}</w:t>
      </w:r>
    </w:p>
    <w:p w14:paraId="14186FA1" w14:textId="77777777" w:rsidR="00E40D1E" w:rsidRDefault="00E40D1E" w:rsidP="00E40D1E"/>
    <w:p w14:paraId="087F2312" w14:textId="563094C7" w:rsidR="009C2DCC" w:rsidRDefault="000B4751" w:rsidP="000B4751">
      <w:r>
        <w:t>\subsection{</w:t>
      </w:r>
      <w:r w:rsidR="009C2DCC">
        <w:t>Oblivious Routing in General Networks</w:t>
      </w:r>
      <w:r>
        <w:t>}</w:t>
      </w:r>
      <w:r w:rsidR="009C2DCC" w:rsidRPr="00AC08C2">
        <w:t>\</w:t>
      </w:r>
      <w:proofErr w:type="gramStart"/>
      <w:r w:rsidR="009C2DCC" w:rsidRPr="00AC08C2">
        <w:t>label{</w:t>
      </w:r>
      <w:proofErr w:type="spellStart"/>
      <w:proofErr w:type="gramEnd"/>
      <w:r w:rsidR="009C2DCC" w:rsidRPr="00AC08C2">
        <w:t>sec:routing:background:oblivious_routing</w:t>
      </w:r>
      <w:proofErr w:type="spellEnd"/>
      <w:r w:rsidR="009C2DCC" w:rsidRPr="00AC08C2">
        <w:t>}</w:t>
      </w:r>
    </w:p>
    <w:p w14:paraId="1794232B" w14:textId="77777777" w:rsidR="000B4751" w:rsidRDefault="000B4751" w:rsidP="000B4751"/>
    <w:p w14:paraId="10712A21" w14:textId="32CBF890" w:rsidR="004A4B1E" w:rsidRDefault="00C66F09" w:rsidP="00DA778F">
      <w:r>
        <w:t>While it may seem that adaptive routing is clearly superior to oblivious routing, in reality adaptive routing is more complex than oblivious routing. Adaptive routing also requires nodes to send data to each other so that nodes know what traffic is like at other nodes, w</w:t>
      </w:r>
      <w:r w:rsidR="00C367D0">
        <w:t xml:space="preserve">hich increases overall traffic. Researchers have recently begun focusing on oblivious routing for special applications where the overhead and complexity of adaptive routing are </w:t>
      </w:r>
      <w:r w:rsidR="004A4B1E">
        <w:t>undesirable</w:t>
      </w:r>
      <w:r w:rsidR="00C367D0">
        <w:t xml:space="preserve">.  </w:t>
      </w:r>
      <w:r w:rsidR="004A4B1E">
        <w:t>Oblivious routing has been under study for a long time, but oblivious routing had only been applied to specific types of networks and was not suitable for arbitrary networks until relatively recently. In 2002, a mechanism was finally devised that allowed oblivious routing to be applied to any arbitrary network. The rest of this section is devoted to explaining that mechanism</w:t>
      </w:r>
      <w:r w:rsidR="00AE6DB1">
        <w:t xml:space="preserve"> as described</w:t>
      </w:r>
      <w:r w:rsidR="004A4B1E">
        <w:t xml:space="preserve"> by </w:t>
      </w:r>
      <w:proofErr w:type="spellStart"/>
      <w:r w:rsidR="004A4B1E">
        <w:t>H</w:t>
      </w:r>
      <w:r w:rsidR="004A4B1E">
        <w:rPr>
          <w:rFonts w:cstheme="minorHAnsi"/>
        </w:rPr>
        <w:t>a</w:t>
      </w:r>
      <w:r w:rsidR="004A4B1E">
        <w:t>rald</w:t>
      </w:r>
      <w:proofErr w:type="spellEnd"/>
      <w:r w:rsidR="004A4B1E">
        <w:t xml:space="preserve"> R</w:t>
      </w:r>
      <w:r w:rsidR="000B4751" w:rsidRPr="000B4751">
        <w:rPr>
          <w:rFonts w:cstheme="minorHAnsi"/>
        </w:rPr>
        <w:t xml:space="preserve">\"a </w:t>
      </w:r>
      <w:proofErr w:type="spellStart"/>
      <w:r w:rsidR="004A4B1E">
        <w:t>cke</w:t>
      </w:r>
      <w:proofErr w:type="spellEnd"/>
      <w:r w:rsidR="004A4B1E">
        <w:t xml:space="preserve"> in </w:t>
      </w:r>
      <w:r w:rsidR="004A4B1E">
        <w:rPr>
          <w:color w:val="FF0000"/>
        </w:rPr>
        <w:t>\</w:t>
      </w:r>
      <w:proofErr w:type="gramStart"/>
      <w:r w:rsidR="004A4B1E">
        <w:rPr>
          <w:color w:val="FF0000"/>
        </w:rPr>
        <w:t>cite{</w:t>
      </w:r>
      <w:proofErr w:type="gramEnd"/>
      <w:r w:rsidR="004A4B1E">
        <w:rPr>
          <w:color w:val="FF0000"/>
        </w:rPr>
        <w:t>ref:</w:t>
      </w:r>
      <w:r w:rsidR="004A4B1E" w:rsidRPr="00B67C3E">
        <w:rPr>
          <w:color w:val="FF0000"/>
        </w:rPr>
        <w:t>2003-racke-oblivious_routing</w:t>
      </w:r>
      <w:r w:rsidR="004A4B1E">
        <w:rPr>
          <w:color w:val="FF0000"/>
        </w:rPr>
        <w:t>}</w:t>
      </w:r>
      <w:r w:rsidR="004A4B1E" w:rsidRPr="004A4B1E">
        <w:t>.</w:t>
      </w:r>
      <w:r w:rsidR="004752DF">
        <w:t xml:space="preserve"> </w:t>
      </w:r>
      <w:r w:rsidR="000B4751">
        <w:t>R\"</w:t>
      </w:r>
      <w:proofErr w:type="spellStart"/>
      <w:r w:rsidR="000B4751">
        <w:t>acke</w:t>
      </w:r>
      <w:r w:rsidR="004752DF">
        <w:rPr>
          <w:rFonts w:cstheme="minorHAnsi"/>
        </w:rPr>
        <w:t>'s</w:t>
      </w:r>
      <w:proofErr w:type="spellEnd"/>
      <w:r w:rsidR="004752DF">
        <w:rPr>
          <w:rFonts w:cstheme="minorHAnsi"/>
        </w:rPr>
        <w:t xml:space="preserve"> method is a source routing, table-lookup based non-minimal, non-deterministic oblivious routing scheme.</w:t>
      </w:r>
    </w:p>
    <w:p w14:paraId="6069FD7E" w14:textId="77777777" w:rsidR="00F812CF" w:rsidRDefault="0007329A" w:rsidP="0007329A">
      <w:pPr>
        <w:pStyle w:val="Heading3"/>
      </w:pPr>
      <w:r>
        <w:t>Preliminaries</w:t>
      </w:r>
      <w:r w:rsidR="0008480D">
        <w:t xml:space="preserve"> </w:t>
      </w:r>
      <w:r w:rsidR="0008480D">
        <w:rPr>
          <w:color w:val="FF0000"/>
        </w:rPr>
        <w:t>\cite{ref:</w:t>
      </w:r>
      <w:r w:rsidR="0008480D" w:rsidRPr="00B67C3E">
        <w:rPr>
          <w:color w:val="FF0000"/>
        </w:rPr>
        <w:t>2003-racke-oblivious_routing</w:t>
      </w:r>
      <w:r w:rsidR="0008480D">
        <w:rPr>
          <w:color w:val="FF0000"/>
        </w:rPr>
        <w:t>}</w:t>
      </w:r>
      <w:r w:rsidR="002E1C4E">
        <w:t xml:space="preserve"> </w:t>
      </w:r>
      <w:r w:rsidR="002E1C4E" w:rsidRPr="002E1C4E">
        <w:rPr>
          <w:color w:val="FF0000"/>
        </w:rPr>
        <w:t>\label{</w:t>
      </w:r>
      <w:proofErr w:type="spellStart"/>
      <w:r w:rsidR="002E1C4E" w:rsidRPr="002E1C4E">
        <w:rPr>
          <w:color w:val="FF0000"/>
        </w:rPr>
        <w:t>sec:routing:background:oblivious_routing:preliminaries</w:t>
      </w:r>
      <w:proofErr w:type="spellEnd"/>
      <w:r w:rsidR="002E1C4E" w:rsidRPr="002E1C4E">
        <w:rPr>
          <w:color w:val="FF0000"/>
        </w:rPr>
        <w:t>}</w:t>
      </w:r>
    </w:p>
    <w:p w14:paraId="5D2EABE1" w14:textId="3B04B3D7" w:rsidR="0007329A" w:rsidRDefault="00C5202F" w:rsidP="0007329A">
      <w:r>
        <w:t xml:space="preserve">The network is modeled as an undirected graph </w:t>
      </w:r>
      <w:r w:rsidR="00E46BBF">
        <w:t>$G$</w:t>
      </w:r>
      <w:r>
        <w:t xml:space="preserve"> with nodes </w:t>
      </w:r>
      <w:r w:rsidR="00E46BBF">
        <w:t>$V</w:t>
      </w:r>
      <w:proofErr w:type="gramStart"/>
      <w:r w:rsidR="00E46BBF">
        <w:t>$</w:t>
      </w:r>
      <w:r>
        <w:t xml:space="preserve">  and</w:t>
      </w:r>
      <w:proofErr w:type="gramEnd"/>
      <w:r>
        <w:t xml:space="preserve"> edges </w:t>
      </w:r>
      <w:r w:rsidR="00E46BBF" w:rsidRPr="00E46BBF">
        <w:t>$E=V\times V $</w:t>
      </w:r>
      <w:r>
        <w:t xml:space="preserve">. The number of nodes is </w:t>
      </w:r>
      <w:r w:rsidR="00E46BBF" w:rsidRPr="00E46BBF">
        <w:t xml:space="preserve">$n=|V| $ </w:t>
      </w:r>
      <w:r w:rsidR="00805227">
        <w:t xml:space="preserve">and the weight of an edge (i.e. link capacity) is </w:t>
      </w:r>
      <w:r w:rsidR="00E46BBF" w:rsidRPr="00E46BBF">
        <w:t>$</w:t>
      </w:r>
      <w:proofErr w:type="spellStart"/>
      <w:r w:rsidR="00E46BBF" w:rsidRPr="00E46BBF">
        <w:t>b</w:t>
      </w:r>
      <w:proofErr w:type="gramStart"/>
      <w:r w:rsidR="00E46BBF" w:rsidRPr="00E46BBF">
        <w:t>:V</w:t>
      </w:r>
      <w:proofErr w:type="spellEnd"/>
      <w:proofErr w:type="gramEnd"/>
      <w:r w:rsidR="00E46BBF" w:rsidRPr="00E46BBF">
        <w:t>\times V \</w:t>
      </w:r>
      <w:proofErr w:type="spellStart"/>
      <w:r w:rsidR="00E46BBF" w:rsidRPr="00E46BBF">
        <w:t>rightarrow</w:t>
      </w:r>
      <w:proofErr w:type="spellEnd"/>
      <w:r w:rsidR="00E46BBF" w:rsidRPr="00E46BBF">
        <w:t xml:space="preserve"> \</w:t>
      </w:r>
      <w:proofErr w:type="spellStart"/>
      <w:r w:rsidR="00E46BBF" w:rsidRPr="00E46BBF">
        <w:t>mathbb</w:t>
      </w:r>
      <w:proofErr w:type="spellEnd"/>
      <w:r w:rsidR="00E46BBF" w:rsidRPr="00E46BBF">
        <w:t>{R}^+_0 $</w:t>
      </w:r>
      <w:r w:rsidR="00805227">
        <w:t xml:space="preserve">. </w:t>
      </w:r>
      <w:r w:rsidR="00BB5856">
        <w:t xml:space="preserve">It is assumed that the weights are normalized such that the minimum connected weight is 1 and the maximum weight is </w:t>
      </w:r>
      <w:r w:rsidR="00E46BBF" w:rsidRPr="00E46BBF">
        <w:t>$b</w:t>
      </w:r>
      <w:proofErr w:type="gramStart"/>
      <w:r w:rsidR="00E46BBF" w:rsidRPr="00E46BBF">
        <w:t>_{</w:t>
      </w:r>
      <w:proofErr w:type="gramEnd"/>
      <w:r w:rsidR="00E46BBF" w:rsidRPr="00E46BBF">
        <w:t>\</w:t>
      </w:r>
      <w:proofErr w:type="spellStart"/>
      <w:r w:rsidR="00E46BBF" w:rsidRPr="00E46BBF">
        <w:t>textrm</w:t>
      </w:r>
      <w:proofErr w:type="spellEnd"/>
      <w:r w:rsidR="00E46BBF" w:rsidRPr="00E46BBF">
        <w:t>{max}} $</w:t>
      </w:r>
      <w:r w:rsidR="00BB5856">
        <w:t xml:space="preserve">. </w:t>
      </w:r>
      <w:r w:rsidR="00805227">
        <w:t xml:space="preserve">Note that if </w:t>
      </w:r>
      <w:r w:rsidR="00E46BBF" w:rsidRPr="00E46BBF">
        <w:t>$</w:t>
      </w:r>
      <w:proofErr w:type="gramStart"/>
      <w:r w:rsidR="00E46BBF" w:rsidRPr="00E46BBF">
        <w:t>b(</w:t>
      </w:r>
      <w:proofErr w:type="spellStart"/>
      <w:proofErr w:type="gramEnd"/>
      <w:r w:rsidR="00E46BBF" w:rsidRPr="00E46BBF">
        <w:t>u,v</w:t>
      </w:r>
      <w:proofErr w:type="spellEnd"/>
      <w:r w:rsidR="00E46BBF" w:rsidRPr="00E46BBF">
        <w:t xml:space="preserve">)=0 $ </w:t>
      </w:r>
      <w:r w:rsidR="00805227">
        <w:t xml:space="preserve"> then the nodes </w:t>
      </w:r>
      <w:r w:rsidR="00E46BBF">
        <w:t>$U$</w:t>
      </w:r>
      <w:r w:rsidR="00805227">
        <w:t xml:space="preserve"> and </w:t>
      </w:r>
      <w:r w:rsidR="00E46BBF">
        <w:t>$V$</w:t>
      </w:r>
      <w:r w:rsidR="00805227">
        <w:t xml:space="preserve"> are not connected.</w:t>
      </w:r>
      <w:r w:rsidR="00BB5856">
        <w:t xml:space="preserve"> The function </w:t>
      </w:r>
      <w:r w:rsidR="00E46BBF" w:rsidRPr="00E46BBF">
        <w:t>$\</w:t>
      </w:r>
      <w:proofErr w:type="spellStart"/>
      <w:proofErr w:type="gramStart"/>
      <w:r w:rsidR="00E46BBF" w:rsidRPr="00E46BBF">
        <w:t>textrm</w:t>
      </w:r>
      <w:proofErr w:type="spellEnd"/>
      <w:r w:rsidR="00E46BBF" w:rsidRPr="00E46BBF">
        <w:t>{</w:t>
      </w:r>
      <w:proofErr w:type="gramEnd"/>
      <w:r w:rsidR="00E46BBF" w:rsidRPr="00E46BBF">
        <w:t>cap}:2^V \times 2^V \</w:t>
      </w:r>
      <w:proofErr w:type="spellStart"/>
      <w:r w:rsidR="00E46BBF" w:rsidRPr="00E46BBF">
        <w:t>rightarrow</w:t>
      </w:r>
      <w:proofErr w:type="spellEnd"/>
      <w:r w:rsidR="00E46BBF" w:rsidRPr="00E46BBF">
        <w:t xml:space="preserve"> \</w:t>
      </w:r>
      <w:proofErr w:type="spellStart"/>
      <w:r w:rsidR="00E46BBF" w:rsidRPr="00E46BBF">
        <w:t>mathbb</w:t>
      </w:r>
      <w:proofErr w:type="spellEnd"/>
      <w:r w:rsidR="00E46BBF" w:rsidRPr="00E46BBF">
        <w:t xml:space="preserve">{R}^+_0 $ </w:t>
      </w:r>
      <w:r w:rsidR="00D474EB" w:rsidRPr="00D474EB">
        <w:t xml:space="preserve"> </w:t>
      </w:r>
      <w:r w:rsidR="00D474EB">
        <w:t xml:space="preserve">represents the aggregate capacity between the two sets of nodes </w:t>
      </w:r>
      <w:r w:rsidR="00E46BBF" w:rsidRPr="00E46BBF">
        <w:t>$X,Y \</w:t>
      </w:r>
      <w:proofErr w:type="spellStart"/>
      <w:r w:rsidR="00E46BBF" w:rsidRPr="00E46BBF">
        <w:t>subseteq</w:t>
      </w:r>
      <w:proofErr w:type="spellEnd"/>
      <w:r w:rsidR="00E46BBF" w:rsidRPr="00E46BBF">
        <w:t xml:space="preserve"> V $ </w:t>
      </w:r>
      <w:r w:rsidR="00D474EB">
        <w:t>and</w:t>
      </w:r>
      <w:r w:rsidR="00BB5856">
        <w:t xml:space="preserve"> is defined as:</w:t>
      </w:r>
    </w:p>
    <w:p w14:paraId="034A777E" w14:textId="77777777" w:rsidR="00E46BBF" w:rsidRDefault="00E46BBF" w:rsidP="00BB5856">
      <w:pPr>
        <w:pStyle w:val="DisplayEquationAurora"/>
      </w:pPr>
    </w:p>
    <w:p w14:paraId="68902E71" w14:textId="77777777" w:rsidR="00E46BBF" w:rsidRDefault="00E46BBF" w:rsidP="00E46BBF">
      <w:pPr>
        <w:pStyle w:val="DisplayEquationAurora"/>
      </w:pPr>
      <w:r>
        <w:t>\[</w:t>
      </w:r>
    </w:p>
    <w:p w14:paraId="7E5296CA" w14:textId="77777777" w:rsidR="00E46BBF" w:rsidRDefault="00E46BBF" w:rsidP="00E46BBF">
      <w:pPr>
        <w:pStyle w:val="DisplayEquationAurora"/>
      </w:pPr>
      <w:r>
        <w:t>\</w:t>
      </w:r>
      <w:proofErr w:type="spellStart"/>
      <w:proofErr w:type="gramStart"/>
      <w:r>
        <w:t>textrm</w:t>
      </w:r>
      <w:proofErr w:type="spellEnd"/>
      <w:r>
        <w:t>{</w:t>
      </w:r>
      <w:proofErr w:type="gramEnd"/>
      <w:r>
        <w:t xml:space="preserve">cap}(X,Y):=\sum_{x\in </w:t>
      </w:r>
      <w:proofErr w:type="spellStart"/>
      <w:r>
        <w:t>X,y</w:t>
      </w:r>
      <w:proofErr w:type="spellEnd"/>
      <w:r>
        <w:t>\in Y} b(</w:t>
      </w:r>
      <w:proofErr w:type="spellStart"/>
      <w:r>
        <w:t>x,y</w:t>
      </w:r>
      <w:proofErr w:type="spellEnd"/>
      <w:r>
        <w:t>)</w:t>
      </w:r>
    </w:p>
    <w:p w14:paraId="5AD6C84E" w14:textId="416FB93F" w:rsidR="00E46BBF" w:rsidRDefault="00E46BBF" w:rsidP="00E46BBF">
      <w:pPr>
        <w:pStyle w:val="DisplayEquationAurora"/>
      </w:pPr>
      <w:r>
        <w:t>\]</w:t>
      </w:r>
    </w:p>
    <w:p w14:paraId="6284C029" w14:textId="3E7400AB" w:rsidR="00BB5856" w:rsidRDefault="00BB5856" w:rsidP="00BB5856">
      <w:pPr>
        <w:pStyle w:val="DisplayEquationAurora"/>
      </w:pPr>
      <w:r>
        <w:tab/>
      </w:r>
    </w:p>
    <w:p w14:paraId="19CCD48A" w14:textId="47693566" w:rsidR="00D474EB" w:rsidRDefault="00D474EB" w:rsidP="00D474EB">
      <w:pPr>
        <w:pStyle w:val="DisplayEquationAurora"/>
      </w:pPr>
      <w:r>
        <w:t xml:space="preserve">The capacity leaving a set </w:t>
      </w:r>
      <w:r w:rsidR="00E46BBF" w:rsidRPr="00E46BBF">
        <w:t>$X \</w:t>
      </w:r>
      <w:proofErr w:type="spellStart"/>
      <w:r w:rsidR="00E46BBF" w:rsidRPr="00E46BBF">
        <w:t>subseteq</w:t>
      </w:r>
      <w:proofErr w:type="spellEnd"/>
      <w:r w:rsidR="00E46BBF" w:rsidRPr="00E46BBF">
        <w:t xml:space="preserve"> V </w:t>
      </w:r>
      <w:proofErr w:type="gramStart"/>
      <w:r w:rsidR="00E46BBF" w:rsidRPr="00E46BBF">
        <w:t xml:space="preserve">$ </w:t>
      </w:r>
      <w:r>
        <w:t xml:space="preserve"> is</w:t>
      </w:r>
      <w:proofErr w:type="gramEnd"/>
      <w:r>
        <w:t xml:space="preserve"> defined as </w:t>
      </w:r>
      <w:r w:rsidR="00E46BBF" w:rsidRPr="00E46BBF">
        <w:t>$\</w:t>
      </w:r>
      <w:proofErr w:type="spellStart"/>
      <w:r w:rsidR="00E46BBF" w:rsidRPr="00E46BBF">
        <w:t>textrm</w:t>
      </w:r>
      <w:proofErr w:type="spellEnd"/>
      <w:r w:rsidR="00E46BBF" w:rsidRPr="00E46BBF">
        <w:t>{out}(X)=cap(X,\</w:t>
      </w:r>
      <w:proofErr w:type="spellStart"/>
      <w:r w:rsidR="00E46BBF" w:rsidRPr="00E46BBF">
        <w:t>overline</w:t>
      </w:r>
      <w:proofErr w:type="spellEnd"/>
      <w:r w:rsidR="00E46BBF" w:rsidRPr="00E46BBF">
        <w:t>{X}) $</w:t>
      </w:r>
      <w:r>
        <w:t xml:space="preserve">, where </w:t>
      </w:r>
      <w:r w:rsidR="00E46BBF" w:rsidRPr="00E46BBF">
        <w:t>$\</w:t>
      </w:r>
      <w:proofErr w:type="spellStart"/>
      <w:r w:rsidR="00E46BBF" w:rsidRPr="00E46BBF">
        <w:t>overline</w:t>
      </w:r>
      <w:proofErr w:type="spellEnd"/>
      <w:r w:rsidR="00E46BBF" w:rsidRPr="00E46BBF">
        <w:t>{X}:=V\</w:t>
      </w:r>
      <w:proofErr w:type="spellStart"/>
      <w:r w:rsidR="00E46BBF" w:rsidRPr="00E46BBF">
        <w:t>setminus</w:t>
      </w:r>
      <w:proofErr w:type="spellEnd"/>
      <w:r w:rsidR="00E46BBF" w:rsidRPr="00E46BBF">
        <w:t xml:space="preserve"> X $</w:t>
      </w:r>
      <w:r>
        <w:t>.</w:t>
      </w:r>
    </w:p>
    <w:p w14:paraId="62027E55" w14:textId="77777777" w:rsidR="0007329A" w:rsidRDefault="0007329A" w:rsidP="0007329A">
      <w:pPr>
        <w:pStyle w:val="Heading3"/>
      </w:pPr>
      <w:r>
        <w:t>The Bisimulation Technique</w:t>
      </w:r>
      <w:r w:rsidR="002E1C4E">
        <w:t xml:space="preserve"> </w:t>
      </w:r>
      <w:r w:rsidR="0008480D">
        <w:rPr>
          <w:color w:val="FF0000"/>
        </w:rPr>
        <w:t>\cite{ref:</w:t>
      </w:r>
      <w:r w:rsidR="0008480D" w:rsidRPr="00B67C3E">
        <w:rPr>
          <w:color w:val="FF0000"/>
        </w:rPr>
        <w:t>2003-racke-oblivious_routing</w:t>
      </w:r>
      <w:r w:rsidR="0008480D">
        <w:rPr>
          <w:color w:val="FF0000"/>
        </w:rPr>
        <w:t xml:space="preserve">} </w:t>
      </w:r>
      <w:r w:rsidR="002E1C4E" w:rsidRPr="002E1C4E">
        <w:rPr>
          <w:color w:val="FF0000"/>
        </w:rPr>
        <w:t>\label{sec:routing:background</w:t>
      </w:r>
      <w:r w:rsidR="002E1C4E">
        <w:rPr>
          <w:color w:val="FF0000"/>
        </w:rPr>
        <w:t>:oblivious_routing:bisimulation_technique</w:t>
      </w:r>
      <w:r w:rsidR="002E1C4E" w:rsidRPr="002E1C4E">
        <w:rPr>
          <w:color w:val="FF0000"/>
        </w:rPr>
        <w:t>}</w:t>
      </w:r>
    </w:p>
    <w:p w14:paraId="14B578AB" w14:textId="3EA236B7" w:rsidR="00A00291" w:rsidRDefault="000B4751" w:rsidP="0007329A">
      <w:r>
        <w:t>R\"</w:t>
      </w:r>
      <w:proofErr w:type="spellStart"/>
      <w:r>
        <w:t>acke</w:t>
      </w:r>
      <w:r w:rsidR="000C1EC5">
        <w:t>'s</w:t>
      </w:r>
      <w:proofErr w:type="spellEnd"/>
      <w:r w:rsidR="000C1EC5">
        <w:t xml:space="preserve"> method works by transforming general networks into a tree network, finding the desired path, and then transforming the path </w:t>
      </w:r>
      <w:r w:rsidR="007A1AF0">
        <w:t>back to the general network.</w:t>
      </w:r>
      <w:r w:rsidR="00BB46BD">
        <w:t xml:space="preserve"> This process is called</w:t>
      </w:r>
      <w:r w:rsidR="00F812A5">
        <w:t xml:space="preserve"> the</w:t>
      </w:r>
      <w:r w:rsidR="00BB46BD">
        <w:t xml:space="preserve"> bisimulation technique.</w:t>
      </w:r>
      <w:r w:rsidR="007A1AF0">
        <w:t xml:space="preserve"> Trees are used because f</w:t>
      </w:r>
      <w:r w:rsidR="000C1EC5">
        <w:t>inding paths in tree networks is trivial</w:t>
      </w:r>
      <w:r w:rsidR="007A1AF0">
        <w:t xml:space="preserve">. </w:t>
      </w:r>
    </w:p>
    <w:p w14:paraId="10E30048" w14:textId="656D66CD" w:rsidR="00A00291" w:rsidRDefault="00A00291" w:rsidP="0007329A">
      <w:r>
        <w:t xml:space="preserve">The first step in the routing algorithm is to transform a given problem instance </w:t>
      </w:r>
      <w:r w:rsidR="000B4751">
        <w:t>$I$</w:t>
      </w:r>
      <w:r>
        <w:t xml:space="preserve"> (i.e. a routing request</w:t>
      </w:r>
      <w:r w:rsidR="00294A12">
        <w:t xml:space="preserve"> between nodes</w:t>
      </w:r>
      <w:r w:rsidR="000B4751" w:rsidRPr="000B4751">
        <w:t xml:space="preserve"> $</w:t>
      </w:r>
      <w:proofErr w:type="spellStart"/>
      <w:r w:rsidR="000B4751" w:rsidRPr="000B4751">
        <w:t>u</w:t>
      </w:r>
      <w:proofErr w:type="gramStart"/>
      <w:r w:rsidR="000B4751" w:rsidRPr="000B4751">
        <w:t>,v</w:t>
      </w:r>
      <w:proofErr w:type="spellEnd"/>
      <w:proofErr w:type="gramEnd"/>
      <w:r w:rsidR="000B4751" w:rsidRPr="000B4751">
        <w:t>\in V $</w:t>
      </w:r>
      <w:r w:rsidRPr="000B4751">
        <w:t>)</w:t>
      </w:r>
      <w:r>
        <w:t xml:space="preserve"> o</w:t>
      </w:r>
      <w:r w:rsidRPr="000B4751">
        <w:t xml:space="preserve">n </w:t>
      </w:r>
      <w:r w:rsidR="000B4751" w:rsidRPr="000B4751">
        <w:t>$G$</w:t>
      </w:r>
      <w:r w:rsidRPr="000B4751">
        <w:t xml:space="preserve"> </w:t>
      </w:r>
      <w:r>
        <w:t>to a problem instance</w:t>
      </w:r>
      <w:r w:rsidR="000B4751">
        <w:t xml:space="preserve"> $</w:t>
      </w:r>
      <w:proofErr w:type="spellStart"/>
      <w:r w:rsidR="000B4751">
        <w:t>I_t</w:t>
      </w:r>
      <w:proofErr w:type="spellEnd"/>
      <w:r w:rsidR="000B4751">
        <w:t>$</w:t>
      </w:r>
      <w:r>
        <w:t xml:space="preserve"> on </w:t>
      </w:r>
      <w:r w:rsidR="000B4751">
        <w:t>$T$</w:t>
      </w:r>
      <w:r>
        <w:t xml:space="preserve">. </w:t>
      </w:r>
      <w:r w:rsidR="000B4751">
        <w:t>$I$</w:t>
      </w:r>
      <w:r>
        <w:t xml:space="preserve"> is translated onto </w:t>
      </w:r>
      <w:r w:rsidR="000B4751">
        <w:t>$T$</w:t>
      </w:r>
      <w:r>
        <w:t xml:space="preserve"> using</w:t>
      </w:r>
      <w:r w:rsidR="000B4751">
        <w:t xml:space="preserve"> a previously determined mapping </w:t>
      </w:r>
      <w:r w:rsidR="000B4751" w:rsidRPr="000B4751">
        <w:t>$\pi _1:V\</w:t>
      </w:r>
      <w:proofErr w:type="spellStart"/>
      <w:r w:rsidR="000B4751" w:rsidRPr="000B4751">
        <w:t>rightarrow</w:t>
      </w:r>
      <w:proofErr w:type="spellEnd"/>
      <w:r w:rsidR="000B4751" w:rsidRPr="000B4751">
        <w:t xml:space="preserve"> </w:t>
      </w:r>
      <w:proofErr w:type="spellStart"/>
      <w:r w:rsidR="000B4751" w:rsidRPr="000B4751">
        <w:t>V_t</w:t>
      </w:r>
      <w:proofErr w:type="spellEnd"/>
      <w:r w:rsidR="000B4751" w:rsidRPr="000B4751">
        <w:t xml:space="preserve"> $</w:t>
      </w:r>
      <w:r>
        <w:t xml:space="preserve">. When a message is sent between two </w:t>
      </w:r>
      <w:r w:rsidRPr="000B4751">
        <w:t>nodes</w:t>
      </w:r>
      <w:r w:rsidR="000B4751" w:rsidRPr="000B4751">
        <w:t xml:space="preserve"> $</w:t>
      </w:r>
      <w:proofErr w:type="spellStart"/>
      <w:r w:rsidR="000B4751" w:rsidRPr="000B4751">
        <w:t>u</w:t>
      </w:r>
      <w:proofErr w:type="gramStart"/>
      <w:r w:rsidR="000B4751" w:rsidRPr="000B4751">
        <w:t>,v</w:t>
      </w:r>
      <w:proofErr w:type="spellEnd"/>
      <w:proofErr w:type="gramEnd"/>
      <w:r w:rsidR="000B4751" w:rsidRPr="000B4751">
        <w:t>\in V $</w:t>
      </w:r>
      <w:r w:rsidRPr="000B4751">
        <w:t>, as</w:t>
      </w:r>
      <w:r>
        <w:t xml:space="preserve"> defined in </w:t>
      </w:r>
      <w:r w:rsidR="000B4751">
        <w:t>$I$</w:t>
      </w:r>
      <w:r>
        <w:t xml:space="preserve">, a corresponding message is sent between </w:t>
      </w:r>
      <w:r w:rsidR="00F16052">
        <w:t xml:space="preserve">two </w:t>
      </w:r>
      <w:r>
        <w:t xml:space="preserve">nodes </w:t>
      </w:r>
      <w:r w:rsidR="000B4751" w:rsidRPr="000B4751">
        <w:t xml:space="preserve">$\pi _1(u),\pi _1(v)\in </w:t>
      </w:r>
      <w:proofErr w:type="spellStart"/>
      <w:r w:rsidR="000B4751" w:rsidRPr="000B4751">
        <w:t>V_t</w:t>
      </w:r>
      <w:proofErr w:type="spellEnd"/>
      <w:r w:rsidR="000B4751" w:rsidRPr="000B4751">
        <w:t xml:space="preserve"> $</w:t>
      </w:r>
      <w:r>
        <w:t xml:space="preserve">. </w:t>
      </w:r>
    </w:p>
    <w:p w14:paraId="6F8E7A8F" w14:textId="4195CFBD" w:rsidR="00DC3C17" w:rsidRDefault="00DC3C17" w:rsidP="0007329A">
      <w:r>
        <w:t xml:space="preserve">The second step involves finding the path between nodes </w:t>
      </w:r>
      <w:r w:rsidR="000B4751" w:rsidRPr="000B4751">
        <w:t>$\pi _</w:t>
      </w:r>
      <w:proofErr w:type="gramStart"/>
      <w:r w:rsidR="000B4751" w:rsidRPr="000B4751">
        <w:t>1(</w:t>
      </w:r>
      <w:proofErr w:type="gramEnd"/>
      <w:r w:rsidR="000B4751" w:rsidRPr="000B4751">
        <w:t>u),\pi _1(v)$</w:t>
      </w:r>
      <w:r w:rsidR="003C66C2">
        <w:t xml:space="preserve">, which is the solution to </w:t>
      </w:r>
      <w:r w:rsidR="000B4751">
        <w:t>$</w:t>
      </w:r>
      <w:proofErr w:type="spellStart"/>
      <w:r w:rsidR="000B4751">
        <w:t>I_t</w:t>
      </w:r>
      <w:proofErr w:type="spellEnd"/>
      <w:r w:rsidR="000B4751">
        <w:t>$</w:t>
      </w:r>
      <w:r>
        <w:t xml:space="preserve">. To find a path in a tree network, one simply needs to find the </w:t>
      </w:r>
      <w:r w:rsidR="00653125">
        <w:t xml:space="preserve">two </w:t>
      </w:r>
      <w:r>
        <w:t>path</w:t>
      </w:r>
      <w:r w:rsidR="00653125">
        <w:t>s</w:t>
      </w:r>
      <w:r>
        <w:t xml:space="preserve"> to the root node from </w:t>
      </w:r>
      <w:r w:rsidR="00653125">
        <w:t xml:space="preserve">nodes </w:t>
      </w:r>
      <w:r w:rsidR="000B4751" w:rsidRPr="000B4751">
        <w:t>$\pi _</w:t>
      </w:r>
      <w:proofErr w:type="gramStart"/>
      <w:r w:rsidR="000B4751" w:rsidRPr="000B4751">
        <w:t>1(</w:t>
      </w:r>
      <w:proofErr w:type="gramEnd"/>
      <w:r w:rsidR="000B4751" w:rsidRPr="000B4751">
        <w:t>u),\pi _1(v)$</w:t>
      </w:r>
      <w:r>
        <w:t xml:space="preserve">, </w:t>
      </w:r>
      <w:r w:rsidR="00194EBE">
        <w:t xml:space="preserve">concatenating the two paths at the root, </w:t>
      </w:r>
      <w:r>
        <w:t xml:space="preserve">and then removing any common </w:t>
      </w:r>
      <w:r w:rsidR="003C66C2">
        <w:t xml:space="preserve">intermediate </w:t>
      </w:r>
      <w:r>
        <w:t>nodes.</w:t>
      </w:r>
    </w:p>
    <w:p w14:paraId="4800A6D3" w14:textId="5149D33C" w:rsidR="003C66C2" w:rsidRDefault="003C66C2" w:rsidP="0007329A">
      <w:r>
        <w:t xml:space="preserve">The third step is to transform </w:t>
      </w:r>
      <w:r w:rsidR="008B0FB1">
        <w:t xml:space="preserve">the solution to </w:t>
      </w:r>
      <w:r w:rsidR="000B4751">
        <w:t>$</w:t>
      </w:r>
      <w:proofErr w:type="spellStart"/>
      <w:r w:rsidR="000B4751">
        <w:t>I_t</w:t>
      </w:r>
      <w:proofErr w:type="spellEnd"/>
      <w:r w:rsidR="000B4751">
        <w:t>$</w:t>
      </w:r>
      <w:r w:rsidR="008B0FB1">
        <w:t xml:space="preserve"> back onto </w:t>
      </w:r>
      <w:r w:rsidR="000B4751">
        <w:t>$G$</w:t>
      </w:r>
      <w:r w:rsidR="008B0FB1">
        <w:t xml:space="preserve">. This is done using the randomized mapping </w:t>
      </w:r>
      <w:r w:rsidR="000B4751" w:rsidRPr="000B4751">
        <w:t>$\pi _2:V_t\</w:t>
      </w:r>
      <w:proofErr w:type="spellStart"/>
      <w:r w:rsidR="000B4751" w:rsidRPr="000B4751">
        <w:t>rightarrow</w:t>
      </w:r>
      <w:proofErr w:type="spellEnd"/>
      <w:r w:rsidR="000B4751" w:rsidRPr="000B4751">
        <w:t xml:space="preserve"> V $</w:t>
      </w:r>
      <w:r w:rsidR="008B0FB1">
        <w:t xml:space="preserve">, where </w:t>
      </w:r>
      <w:r w:rsidR="000B4751" w:rsidRPr="000B4751">
        <w:t>$\pi _</w:t>
      </w:r>
      <w:proofErr w:type="gramStart"/>
      <w:r w:rsidR="000B4751" w:rsidRPr="000B4751">
        <w:t>2(</w:t>
      </w:r>
      <w:proofErr w:type="gramEnd"/>
      <w:r w:rsidR="000B4751" w:rsidRPr="000B4751">
        <w:t>\pi _1(v))=v, \</w:t>
      </w:r>
      <w:proofErr w:type="spellStart"/>
      <w:r w:rsidR="000B4751" w:rsidRPr="000B4751">
        <w:t>forall</w:t>
      </w:r>
      <w:proofErr w:type="spellEnd"/>
      <w:r w:rsidR="000B4751" w:rsidRPr="000B4751">
        <w:t xml:space="preserve"> v\in V $</w:t>
      </w:r>
      <w:r w:rsidR="008B0FB1">
        <w:t>.</w:t>
      </w:r>
      <w:r w:rsidR="005F2267">
        <w:t xml:space="preserve"> This mapping is randomized (i.e. selects one of many paths at random) because there are typically more nodes in </w:t>
      </w:r>
      <w:r w:rsidR="00E16D29">
        <w:t>$T$</w:t>
      </w:r>
      <w:r w:rsidR="005F2267">
        <w:t xml:space="preserve"> than in </w:t>
      </w:r>
      <w:r w:rsidR="00E16D29">
        <w:t>$G$</w:t>
      </w:r>
      <w:r w:rsidR="005F2267">
        <w:t xml:space="preserve">, which means that one node in </w:t>
      </w:r>
      <w:r w:rsidR="00E16D29">
        <w:t>$G$</w:t>
      </w:r>
      <w:r w:rsidR="005F2267">
        <w:t xml:space="preserve"> is represented by multiple nodes in </w:t>
      </w:r>
      <w:r w:rsidR="00E16D29">
        <w:t>$T$</w:t>
      </w:r>
      <w:r w:rsidR="005F2267">
        <w:t xml:space="preserve"> and thus there are multiple paths in </w:t>
      </w:r>
      <w:r w:rsidR="00E16D29">
        <w:t>$G$</w:t>
      </w:r>
      <w:r w:rsidR="005F2267">
        <w:t xml:space="preserve"> given a single path in </w:t>
      </w:r>
      <w:r w:rsidR="00E16D29">
        <w:t>$T$</w:t>
      </w:r>
      <w:r w:rsidR="005F2267">
        <w:t>.</w:t>
      </w:r>
    </w:p>
    <w:p w14:paraId="5C0CD5A0" w14:textId="77777777" w:rsidR="0007329A" w:rsidRDefault="0007329A" w:rsidP="0007329A">
      <w:pPr>
        <w:pStyle w:val="Heading3"/>
      </w:pPr>
      <w:r>
        <w:t>The Virtual Tree Network</w:t>
      </w:r>
      <w:r w:rsidR="002E1C4E">
        <w:t xml:space="preserve"> </w:t>
      </w:r>
      <w:r w:rsidR="0008480D">
        <w:rPr>
          <w:color w:val="FF0000"/>
        </w:rPr>
        <w:t>\cite{ref:</w:t>
      </w:r>
      <w:r w:rsidR="0008480D" w:rsidRPr="00B67C3E">
        <w:rPr>
          <w:color w:val="FF0000"/>
        </w:rPr>
        <w:t>2003-racke-oblivious_routing</w:t>
      </w:r>
      <w:r w:rsidR="0008480D">
        <w:rPr>
          <w:color w:val="FF0000"/>
        </w:rPr>
        <w:t xml:space="preserve">} </w:t>
      </w:r>
      <w:r w:rsidR="002E1C4E" w:rsidRPr="002E1C4E">
        <w:rPr>
          <w:color w:val="FF0000"/>
        </w:rPr>
        <w:t>\label{sec:routing:background:oblivious_routing:</w:t>
      </w:r>
      <w:r w:rsidR="002E1C4E">
        <w:rPr>
          <w:color w:val="FF0000"/>
        </w:rPr>
        <w:t>virtual_tree_network</w:t>
      </w:r>
      <w:r w:rsidR="002E1C4E" w:rsidRPr="002E1C4E">
        <w:rPr>
          <w:color w:val="FF0000"/>
        </w:rPr>
        <w:t>}</w:t>
      </w:r>
    </w:p>
    <w:p w14:paraId="736C4752" w14:textId="762A36A8" w:rsidR="0007329A" w:rsidRDefault="001E4218" w:rsidP="0007329A">
      <w:r>
        <w:t>The virtual tree network is constructed using a hierarchical decomposition</w:t>
      </w:r>
      <w:r w:rsidR="00E16D29" w:rsidRPr="00E16D29">
        <w:t xml:space="preserve"> $\</w:t>
      </w:r>
      <w:proofErr w:type="spellStart"/>
      <w:proofErr w:type="gramStart"/>
      <w:r w:rsidR="00E16D29" w:rsidRPr="00E16D29">
        <w:t>mathscr</w:t>
      </w:r>
      <w:proofErr w:type="spellEnd"/>
      <w:r w:rsidR="00E16D29" w:rsidRPr="00E16D29">
        <w:t>{</w:t>
      </w:r>
      <w:proofErr w:type="gramEnd"/>
      <w:r w:rsidR="00E16D29" w:rsidRPr="00E16D29">
        <w:t>H} $</w:t>
      </w:r>
      <w:r w:rsidR="00D16CE2">
        <w:t>.</w:t>
      </w:r>
      <w:r w:rsidR="00DB24D0">
        <w:t xml:space="preserve"> </w:t>
      </w:r>
      <w:r w:rsidR="00E16D29" w:rsidRPr="00E16D29">
        <w:t>$\</w:t>
      </w:r>
      <w:proofErr w:type="spellStart"/>
      <w:proofErr w:type="gramStart"/>
      <w:r w:rsidR="00E16D29" w:rsidRPr="00E16D29">
        <w:t>mathscr</w:t>
      </w:r>
      <w:proofErr w:type="spellEnd"/>
      <w:r w:rsidR="00E16D29" w:rsidRPr="00E16D29">
        <w:t>{</w:t>
      </w:r>
      <w:proofErr w:type="gramEnd"/>
      <w:r w:rsidR="00E16D29" w:rsidRPr="00E16D29">
        <w:t>H} $</w:t>
      </w:r>
      <w:r w:rsidR="00DB24D0">
        <w:t xml:space="preserve"> starts with graph </w:t>
      </w:r>
      <w:r w:rsidR="00E16D29">
        <w:t>$G$</w:t>
      </w:r>
      <w:r w:rsidR="00DB24D0">
        <w:t xml:space="preserve"> and partitions it into smaller sub-graphs. These sub-graphs are recursively partitioned until the last sub-graphs contain a single node in </w:t>
      </w:r>
      <w:r w:rsidR="00E16D29">
        <w:t>$G</w:t>
      </w:r>
      <w:r w:rsidR="00DB24D0">
        <w:t xml:space="preserve">. </w:t>
      </w:r>
      <w:r w:rsidR="0090087A">
        <w:t xml:space="preserve">A graph is partitioned such that the cut is of minimum </w:t>
      </w:r>
      <w:proofErr w:type="spellStart"/>
      <w:r w:rsidR="0090087A">
        <w:t>sparsity</w:t>
      </w:r>
      <w:proofErr w:type="spellEnd"/>
      <w:r w:rsidR="00E16D29">
        <w:t>\</w:t>
      </w:r>
      <w:proofErr w:type="gramStart"/>
      <w:r w:rsidR="00E16D29">
        <w:t>footnote{</w:t>
      </w:r>
      <w:proofErr w:type="gramEnd"/>
      <w:r w:rsidR="00E16D29">
        <w:t xml:space="preserve">The concept of a sparsest cut for a graph in this context is based on linear Programming and concurrent </w:t>
      </w:r>
      <w:proofErr w:type="spellStart"/>
      <w:r w:rsidR="00E16D29">
        <w:t>multicommodity</w:t>
      </w:r>
      <w:proofErr w:type="spellEnd"/>
      <w:r w:rsidR="00E16D29">
        <w:t xml:space="preserve"> flows, which are far too complex for this discussion. For information on this topic, see </w:t>
      </w:r>
      <w:r w:rsidR="00E16D29" w:rsidRPr="001625D5">
        <w:rPr>
          <w:color w:val="FF0000"/>
        </w:rPr>
        <w:t>\ref{</w:t>
      </w:r>
      <w:proofErr w:type="spellStart"/>
      <w:r w:rsidR="00E16D29" w:rsidRPr="001625D5">
        <w:rPr>
          <w:color w:val="FF0000"/>
        </w:rPr>
        <w:t>fig:routing:ex_</w:t>
      </w:r>
      <w:r w:rsidR="00E16D29">
        <w:rPr>
          <w:color w:val="FF0000"/>
        </w:rPr>
        <w:t>hierarchical_decomposition</w:t>
      </w:r>
      <w:proofErr w:type="spellEnd"/>
      <w:r w:rsidR="00E16D29" w:rsidRPr="001625D5">
        <w:rPr>
          <w:color w:val="FF0000"/>
        </w:rPr>
        <w:t>}</w:t>
      </w:r>
      <w:r w:rsidR="00E16D29" w:rsidRPr="0090087A">
        <w:t xml:space="preserve"> and </w:t>
      </w:r>
      <w:r w:rsidR="00E16D29">
        <w:rPr>
          <w:color w:val="FF0000"/>
        </w:rPr>
        <w:t>\</w:t>
      </w:r>
      <w:proofErr w:type="gramStart"/>
      <w:r w:rsidR="00E16D29">
        <w:rPr>
          <w:color w:val="FF0000"/>
        </w:rPr>
        <w:t>cite{</w:t>
      </w:r>
      <w:proofErr w:type="gramEnd"/>
      <w:r w:rsidR="00E16D29">
        <w:rPr>
          <w:color w:val="FF0000"/>
        </w:rPr>
        <w:t>ref:1993-ahuja-network_flows}.</w:t>
      </w:r>
      <w:r w:rsidR="00E16D29">
        <w:t>}</w:t>
      </w:r>
      <w:r w:rsidR="0090087A">
        <w:t xml:space="preserve">, which minimizes congestion in the network. </w:t>
      </w:r>
      <w:r w:rsidR="00DB24D0">
        <w:t>This decomposition process describes a natural tree, where a node</w:t>
      </w:r>
      <w:r w:rsidR="000C6051">
        <w:t>'</w:t>
      </w:r>
      <w:r w:rsidR="00DB24D0">
        <w:t>s children are the sub-graphs partitioned from that node</w:t>
      </w:r>
      <w:r w:rsidR="006D7C5E">
        <w:t>'</w:t>
      </w:r>
      <w:r w:rsidR="00DB24D0">
        <w:t xml:space="preserve">s graph. The tree that results, </w:t>
      </w:r>
      <w:r w:rsidR="00E16D29" w:rsidRPr="00E16D29">
        <w:t>$T_\</w:t>
      </w:r>
      <w:proofErr w:type="spellStart"/>
      <w:proofErr w:type="gramStart"/>
      <w:r w:rsidR="00E16D29" w:rsidRPr="00E16D29">
        <w:t>mathscr</w:t>
      </w:r>
      <w:proofErr w:type="spellEnd"/>
      <w:r w:rsidR="00E16D29" w:rsidRPr="00E16D29">
        <w:t>{</w:t>
      </w:r>
      <w:proofErr w:type="gramEnd"/>
      <w:r w:rsidR="00E16D29" w:rsidRPr="00E16D29">
        <w:t>H} $</w:t>
      </w:r>
      <w:r w:rsidR="00DB24D0">
        <w:t>, is called the decomposition tree corresponding to</w:t>
      </w:r>
      <w:r w:rsidR="00E16D29">
        <w:t xml:space="preserve"> </w:t>
      </w:r>
      <w:r w:rsidR="00E16D29" w:rsidRPr="00E16D29">
        <w:t>$\</w:t>
      </w:r>
      <w:proofErr w:type="spellStart"/>
      <w:r w:rsidR="00E16D29" w:rsidRPr="00E16D29">
        <w:t>mathscr</w:t>
      </w:r>
      <w:proofErr w:type="spellEnd"/>
      <w:r w:rsidR="00E16D29" w:rsidRPr="00E16D29">
        <w:t>{H} $</w:t>
      </w:r>
      <w:r w:rsidR="00516693">
        <w:t xml:space="preserve">, and each node corresponds to a set </w:t>
      </w:r>
      <w:r w:rsidR="00E16D29" w:rsidRPr="00E16D29">
        <w:t>$H=\{ v: v \in V\} $</w:t>
      </w:r>
      <w:r w:rsidR="00516693">
        <w:t xml:space="preserve"> in </w:t>
      </w:r>
      <w:r w:rsidR="00E16D29">
        <w:t>$G$</w:t>
      </w:r>
      <w:r w:rsidR="00DB24D0">
        <w:t>.</w:t>
      </w:r>
      <w:r w:rsidR="001625D5">
        <w:t xml:space="preserve"> An example decomposition is shown in Figure </w:t>
      </w:r>
      <w:r w:rsidR="001625D5" w:rsidRPr="001625D5">
        <w:rPr>
          <w:color w:val="FF0000"/>
        </w:rPr>
        <w:t>\</w:t>
      </w:r>
      <w:proofErr w:type="gramStart"/>
      <w:r w:rsidR="001625D5" w:rsidRPr="001625D5">
        <w:rPr>
          <w:color w:val="FF0000"/>
        </w:rPr>
        <w:t>ref{</w:t>
      </w:r>
      <w:proofErr w:type="spellStart"/>
      <w:proofErr w:type="gramEnd"/>
      <w:r w:rsidR="001625D5" w:rsidRPr="001625D5">
        <w:rPr>
          <w:color w:val="FF0000"/>
        </w:rPr>
        <w:t>fig:routing:ex_</w:t>
      </w:r>
      <w:r w:rsidR="000D7B7E">
        <w:rPr>
          <w:color w:val="FF0000"/>
        </w:rPr>
        <w:t>hierarchical_decomposition</w:t>
      </w:r>
      <w:proofErr w:type="spellEnd"/>
      <w:r w:rsidR="001625D5" w:rsidRPr="001625D5">
        <w:rPr>
          <w:color w:val="FF0000"/>
        </w:rPr>
        <w:t>}</w:t>
      </w:r>
      <w:r w:rsidR="001625D5">
        <w:t>.</w:t>
      </w:r>
    </w:p>
    <w:p w14:paraId="1BF8F9B8" w14:textId="4C7FC04B" w:rsidR="000D7B7E" w:rsidRDefault="000D7B7E" w:rsidP="0007329A"/>
    <w:p w14:paraId="677619CD" w14:textId="77777777" w:rsidR="00E16D29" w:rsidRDefault="00E16D29" w:rsidP="00E16D29">
      <w:r>
        <w:t>\begin{figure}[</w:t>
      </w:r>
      <w:proofErr w:type="spellStart"/>
      <w:r>
        <w:t>ptb</w:t>
      </w:r>
      <w:proofErr w:type="spellEnd"/>
      <w:r>
        <w:t>]</w:t>
      </w:r>
    </w:p>
    <w:p w14:paraId="38C8A8E3" w14:textId="77777777" w:rsidR="00E16D29" w:rsidRDefault="00E16D29" w:rsidP="00E16D29">
      <w:r>
        <w:tab/>
        <w:t>\begin{centering}</w:t>
      </w:r>
    </w:p>
    <w:p w14:paraId="0503D706" w14:textId="171E009E" w:rsidR="00E16D29" w:rsidRDefault="00E16D29" w:rsidP="00E16D29">
      <w:r>
        <w:tab/>
      </w:r>
      <w:r>
        <w:tab/>
        <w:t>\includegraphics{Routing/Figures/routing-</w:t>
      </w:r>
      <w:r w:rsidRPr="000D7B7E">
        <w:rPr>
          <w:color w:val="FF0000"/>
        </w:rPr>
        <w:t>ex_hierarchical_decomposition</w:t>
      </w:r>
      <w:r>
        <w:t>.pdf}</w:t>
      </w:r>
    </w:p>
    <w:p w14:paraId="7F5CAA63" w14:textId="5B4E6617" w:rsidR="00E16D29" w:rsidRDefault="00E16D29" w:rsidP="00E16D29">
      <w:r>
        <w:tab/>
      </w:r>
      <w:r>
        <w:tab/>
        <w:t>\caption{</w:t>
      </w:r>
      <w:r w:rsidRPr="000D7B7E">
        <w:rPr>
          <w:color w:val="FF0000"/>
        </w:rPr>
        <w:t>Example Hierarchical Decomposition</w:t>
      </w:r>
      <w:r>
        <w:t>}</w:t>
      </w:r>
    </w:p>
    <w:p w14:paraId="2101946C" w14:textId="664450C0" w:rsidR="00E16D29" w:rsidRDefault="00E16D29" w:rsidP="00E16D29">
      <w:r>
        <w:tab/>
      </w:r>
      <w:r>
        <w:tab/>
        <w:t>\label{</w:t>
      </w:r>
      <w:proofErr w:type="spellStart"/>
      <w:r>
        <w:t>fig:routing:</w:t>
      </w:r>
      <w:r w:rsidRPr="000D7B7E">
        <w:rPr>
          <w:color w:val="FF0000"/>
        </w:rPr>
        <w:t>ex_hierarchical_decomposition</w:t>
      </w:r>
      <w:proofErr w:type="spellEnd"/>
      <w:r>
        <w:t>}</w:t>
      </w:r>
    </w:p>
    <w:p w14:paraId="54A7C1D5" w14:textId="77777777" w:rsidR="00E16D29" w:rsidRDefault="00E16D29" w:rsidP="00E16D29">
      <w:r>
        <w:tab/>
        <w:t>\end{centering}</w:t>
      </w:r>
    </w:p>
    <w:p w14:paraId="5C00E16D" w14:textId="42C3F6F9" w:rsidR="00E16D29" w:rsidRDefault="00E16D29" w:rsidP="00E16D29">
      <w:r>
        <w:t>\end{figure}</w:t>
      </w:r>
    </w:p>
    <w:p w14:paraId="3990D518" w14:textId="750A6D89" w:rsidR="000D7B7E" w:rsidRDefault="000D7B7E" w:rsidP="000D7B7E">
      <w:pPr>
        <w:spacing w:line="240" w:lineRule="auto"/>
        <w:rPr>
          <w:color w:val="FF0000"/>
        </w:rPr>
      </w:pPr>
    </w:p>
    <w:p w14:paraId="044BDDFA" w14:textId="7F1FF424" w:rsidR="00516693" w:rsidRDefault="006D7C5E" w:rsidP="00516693">
      <w:r>
        <w:t>T</w:t>
      </w:r>
      <w:r w:rsidR="00516693">
        <w:t xml:space="preserve">he tree </w:t>
      </w:r>
      <w:r>
        <w:t xml:space="preserve">has several properties </w:t>
      </w:r>
      <w:r w:rsidR="00516693">
        <w:t xml:space="preserve">that are needed for later. The bandwidth of an edge in the tree is defined as </w:t>
      </w:r>
      <w:r w:rsidR="00E16D29" w:rsidRPr="00E16D29">
        <w:t>$</w:t>
      </w:r>
      <w:proofErr w:type="spellStart"/>
      <w:r w:rsidR="00E16D29" w:rsidRPr="00E16D29">
        <w:t>b_</w:t>
      </w:r>
      <w:proofErr w:type="gramStart"/>
      <w:r w:rsidR="00E16D29" w:rsidRPr="00E16D29">
        <w:t>t</w:t>
      </w:r>
      <w:proofErr w:type="spellEnd"/>
      <w:r w:rsidR="00E16D29" w:rsidRPr="00E16D29">
        <w:t>(</w:t>
      </w:r>
      <w:proofErr w:type="spellStart"/>
      <w:proofErr w:type="gramEnd"/>
      <w:r w:rsidR="00E16D29" w:rsidRPr="00E16D29">
        <w:t>u_t,v_t</w:t>
      </w:r>
      <w:proofErr w:type="spellEnd"/>
      <w:r w:rsidR="00E16D29" w:rsidRPr="00E16D29">
        <w:t>):=\</w:t>
      </w:r>
      <w:proofErr w:type="spellStart"/>
      <w:r w:rsidR="00E16D29" w:rsidRPr="00E16D29">
        <w:t>textrm</w:t>
      </w:r>
      <w:proofErr w:type="spellEnd"/>
      <w:r w:rsidR="00E16D29" w:rsidRPr="00E16D29">
        <w:t>{cap}(U,V) $</w:t>
      </w:r>
      <w:r w:rsidR="00516693">
        <w:t xml:space="preserve">. The level of a node in the tree is defined as the number of nodes between it and the root node. The weight of a level is defined by the function </w:t>
      </w:r>
      <w:r w:rsidR="00E16D29" w:rsidRPr="00E16D29">
        <w:t>$w_l:2^V\</w:t>
      </w:r>
      <w:proofErr w:type="spellStart"/>
      <w:r w:rsidR="00E16D29" w:rsidRPr="00E16D29">
        <w:t>rightarrow</w:t>
      </w:r>
      <w:proofErr w:type="spellEnd"/>
      <w:r w:rsidR="00E16D29" w:rsidRPr="00E16D29">
        <w:t xml:space="preserve"> \</w:t>
      </w:r>
      <w:proofErr w:type="spellStart"/>
      <w:r w:rsidR="00E16D29" w:rsidRPr="00E16D29">
        <w:t>mathbb</w:t>
      </w:r>
      <w:proofErr w:type="spellEnd"/>
      <w:r w:rsidR="00E16D29" w:rsidRPr="00E16D29">
        <w:t xml:space="preserve">{R}^+_0 $ </w:t>
      </w:r>
      <w:r w:rsidR="00516693">
        <w:t xml:space="preserve"> for every level </w:t>
      </w:r>
      <w:r w:rsidR="00E16D29" w:rsidRPr="00E16D29">
        <w:t>$l\in \{ 0,...,\</w:t>
      </w:r>
      <w:proofErr w:type="spellStart"/>
      <w:r w:rsidR="00E16D29" w:rsidRPr="00E16D29">
        <w:t>textrm</w:t>
      </w:r>
      <w:proofErr w:type="spellEnd"/>
      <w:r w:rsidR="00E16D29" w:rsidRPr="00E16D29">
        <w:t>{height}(T_\</w:t>
      </w:r>
      <w:proofErr w:type="spellStart"/>
      <w:r w:rsidR="00E16D29" w:rsidRPr="00E16D29">
        <w:t>mathscr</w:t>
      </w:r>
      <w:proofErr w:type="spellEnd"/>
      <w:r w:rsidR="00E16D29" w:rsidRPr="00E16D29">
        <w:t xml:space="preserve">{H} )\} $ </w:t>
      </w:r>
      <w:r w:rsidR="00960C26">
        <w:t>and is defined as:</w:t>
      </w:r>
    </w:p>
    <w:p w14:paraId="778215E9" w14:textId="77777777" w:rsidR="00E16D29" w:rsidRDefault="00E16D29" w:rsidP="00E16D29">
      <w:pPr>
        <w:autoSpaceDE w:val="0"/>
        <w:autoSpaceDN w:val="0"/>
        <w:adjustRightInd w:val="0"/>
        <w:spacing w:after="0" w:line="240" w:lineRule="auto"/>
        <w:rPr>
          <w:rFonts w:ascii="Consolas" w:hAnsi="Consolas" w:cs="Consolas"/>
          <w:color w:val="000000"/>
          <w:sz w:val="20"/>
          <w:szCs w:val="20"/>
        </w:rPr>
      </w:pPr>
    </w:p>
    <w:p w14:paraId="73D07EB1" w14:textId="5C5D047D" w:rsidR="00E16D29" w:rsidRPr="00E16D29" w:rsidRDefault="00E16D29" w:rsidP="00E16D29">
      <w:pPr>
        <w:rPr>
          <w:color w:val="000000"/>
        </w:rPr>
      </w:pPr>
      <w:r w:rsidRPr="00E16D29">
        <w:rPr>
          <w:color w:val="000000"/>
        </w:rPr>
        <w:t>\[</w:t>
      </w:r>
    </w:p>
    <w:p w14:paraId="20994D8E" w14:textId="77777777" w:rsidR="00E16D29" w:rsidRPr="00E16D29" w:rsidRDefault="00E16D29" w:rsidP="00E16D29">
      <w:pPr>
        <w:rPr>
          <w:color w:val="000000"/>
        </w:rPr>
      </w:pPr>
      <w:r w:rsidRPr="00E16D29">
        <w:rPr>
          <w:color w:val="000000"/>
        </w:rPr>
        <w:t>$</w:t>
      </w:r>
      <w:proofErr w:type="spellStart"/>
      <w:r w:rsidRPr="00E16D29">
        <w:rPr>
          <w:color w:val="000000"/>
        </w:rPr>
        <w:t>w_l</w:t>
      </w:r>
      <w:proofErr w:type="spellEnd"/>
      <w:r w:rsidRPr="00E16D29">
        <w:rPr>
          <w:color w:val="000000"/>
        </w:rPr>
        <w:t>(X):=\</w:t>
      </w:r>
      <w:r w:rsidRPr="00E16D29">
        <w:rPr>
          <w:bCs/>
          <w:color w:val="000000"/>
        </w:rPr>
        <w:t>sum</w:t>
      </w:r>
      <w:proofErr w:type="gramStart"/>
      <w:r w:rsidRPr="00E16D29">
        <w:rPr>
          <w:color w:val="000000"/>
        </w:rPr>
        <w:t>_{</w:t>
      </w:r>
      <w:proofErr w:type="gramEnd"/>
      <w:r w:rsidRPr="00E16D29">
        <w:rPr>
          <w:bCs/>
          <w:color w:val="000000"/>
        </w:rPr>
        <w:t>\begin{</w:t>
      </w:r>
      <w:r w:rsidRPr="00E16D29">
        <w:rPr>
          <w:bCs/>
          <w:iCs/>
          <w:color w:val="000000"/>
        </w:rPr>
        <w:t>array</w:t>
      </w:r>
      <w:r w:rsidRPr="00E16D29">
        <w:rPr>
          <w:bCs/>
          <w:color w:val="000000"/>
        </w:rPr>
        <w:t>}</w:t>
      </w:r>
      <w:r w:rsidRPr="00E16D29">
        <w:rPr>
          <w:color w:val="000000"/>
        </w:rPr>
        <w:t xml:space="preserve">{c} </w:t>
      </w:r>
    </w:p>
    <w:p w14:paraId="344100CD" w14:textId="77777777" w:rsidR="00E16D29" w:rsidRPr="00E16D29" w:rsidRDefault="00E16D29" w:rsidP="00E16D29">
      <w:pPr>
        <w:rPr>
          <w:color w:val="000000"/>
        </w:rPr>
      </w:pPr>
      <w:r w:rsidRPr="00E16D29">
        <w:rPr>
          <w:color w:val="000000"/>
        </w:rPr>
        <w:t>e\</w:t>
      </w:r>
      <w:r w:rsidRPr="00E16D29">
        <w:rPr>
          <w:bCs/>
          <w:color w:val="000000"/>
        </w:rPr>
        <w:t>in</w:t>
      </w:r>
      <w:r w:rsidRPr="00E16D29">
        <w:rPr>
          <w:color w:val="000000"/>
        </w:rPr>
        <w:t xml:space="preserve"> X\</w:t>
      </w:r>
      <w:r w:rsidRPr="00E16D29">
        <w:rPr>
          <w:bCs/>
          <w:color w:val="000000"/>
        </w:rPr>
        <w:t>times</w:t>
      </w:r>
      <w:r w:rsidRPr="00E16D29">
        <w:rPr>
          <w:color w:val="000000"/>
        </w:rPr>
        <w:t xml:space="preserve"> V \\ </w:t>
      </w:r>
    </w:p>
    <w:p w14:paraId="3CC88580" w14:textId="77777777" w:rsidR="00E16D29" w:rsidRPr="00E16D29" w:rsidRDefault="00E16D29" w:rsidP="00E16D29">
      <w:pPr>
        <w:rPr>
          <w:color w:val="000000"/>
        </w:rPr>
      </w:pPr>
      <w:proofErr w:type="gramStart"/>
      <w:r w:rsidRPr="00E16D29">
        <w:rPr>
          <w:color w:val="000000"/>
        </w:rPr>
        <w:t>level(</w:t>
      </w:r>
      <w:proofErr w:type="gramEnd"/>
      <w:r w:rsidRPr="00E16D29">
        <w:rPr>
          <w:color w:val="000000"/>
        </w:rPr>
        <w:t>e)\</w:t>
      </w:r>
      <w:proofErr w:type="spellStart"/>
      <w:r w:rsidRPr="00E16D29">
        <w:rPr>
          <w:bCs/>
          <w:color w:val="000000"/>
        </w:rPr>
        <w:t>leq</w:t>
      </w:r>
      <w:proofErr w:type="spellEnd"/>
      <w:r w:rsidRPr="00E16D29">
        <w:rPr>
          <w:color w:val="000000"/>
        </w:rPr>
        <w:t xml:space="preserve"> l \\</w:t>
      </w:r>
    </w:p>
    <w:p w14:paraId="73B64ED9" w14:textId="77777777" w:rsidR="00E16D29" w:rsidRPr="00E16D29" w:rsidRDefault="00E16D29" w:rsidP="00E16D29">
      <w:pPr>
        <w:rPr>
          <w:color w:val="000000"/>
        </w:rPr>
      </w:pPr>
      <w:r w:rsidRPr="00E16D29">
        <w:rPr>
          <w:bCs/>
          <w:color w:val="000000"/>
        </w:rPr>
        <w:t>\end{</w:t>
      </w:r>
      <w:r w:rsidRPr="00E16D29">
        <w:rPr>
          <w:bCs/>
          <w:iCs/>
          <w:color w:val="000000"/>
        </w:rPr>
        <w:t>array</w:t>
      </w:r>
      <w:r w:rsidRPr="00E16D29">
        <w:rPr>
          <w:bCs/>
          <w:color w:val="000000"/>
        </w:rPr>
        <w:t>}</w:t>
      </w:r>
      <w:r w:rsidRPr="00E16D29">
        <w:rPr>
          <w:color w:val="000000"/>
        </w:rPr>
        <w:t>} \</w:t>
      </w:r>
      <w:proofErr w:type="spellStart"/>
      <w:proofErr w:type="gramStart"/>
      <w:r w:rsidRPr="00E16D29">
        <w:rPr>
          <w:bCs/>
          <w:color w:val="000000"/>
        </w:rPr>
        <w:t>textrm</w:t>
      </w:r>
      <w:proofErr w:type="spellEnd"/>
      <w:r w:rsidRPr="00E16D29">
        <w:rPr>
          <w:color w:val="000000"/>
        </w:rPr>
        <w:t>{</w:t>
      </w:r>
      <w:proofErr w:type="gramEnd"/>
      <w:r w:rsidRPr="00E16D29">
        <w:rPr>
          <w:color w:val="000000"/>
        </w:rPr>
        <w:t>cap}(e) $</w:t>
      </w:r>
    </w:p>
    <w:p w14:paraId="33FBC262" w14:textId="77777777" w:rsidR="00E16D29" w:rsidRPr="00E16D29" w:rsidRDefault="00E16D29" w:rsidP="00E16D29">
      <w:pPr>
        <w:rPr>
          <w:color w:val="000000"/>
        </w:rPr>
      </w:pPr>
      <w:r w:rsidRPr="00E16D29">
        <w:rPr>
          <w:color w:val="000000"/>
        </w:rPr>
        <w:t>\]</w:t>
      </w:r>
    </w:p>
    <w:p w14:paraId="6D8F74A4" w14:textId="07E5FD39" w:rsidR="00960C26" w:rsidRDefault="00960C26" w:rsidP="00960C26">
      <w:pPr>
        <w:pStyle w:val="DisplayEquationAurora"/>
      </w:pPr>
    </w:p>
    <w:p w14:paraId="337AB9F4" w14:textId="2F31227B" w:rsidR="00960C26" w:rsidRDefault="00960C26" w:rsidP="00960C26">
      <w:pPr>
        <w:pStyle w:val="DisplayEquationAurora"/>
      </w:pPr>
      <w:r>
        <w:t>Informally, the weight is the capacity of all edges leaving the set for nodes in the higher level nodes. A Concurrent Multi</w:t>
      </w:r>
      <w:r w:rsidR="00185394">
        <w:t>-</w:t>
      </w:r>
      <w:r>
        <w:t>Commodity Flow (CMCF) problem</w:t>
      </w:r>
      <w:r w:rsidR="003C534A">
        <w:t>, from linear programming theory</w:t>
      </w:r>
      <w:r w:rsidR="00185394">
        <w:t xml:space="preserve"> </w:t>
      </w:r>
      <w:r>
        <w:t xml:space="preserve">is defined for each cluster in the hierarchical decomposition. The CMCF for node </w:t>
      </w:r>
      <w:r w:rsidR="000613FB" w:rsidRPr="000613FB">
        <w:t>$</w:t>
      </w:r>
      <w:proofErr w:type="spellStart"/>
      <w:r w:rsidR="000613FB" w:rsidRPr="000613FB">
        <w:t>H_v</w:t>
      </w:r>
      <w:proofErr w:type="spellEnd"/>
      <w:r w:rsidR="000613FB" w:rsidRPr="000613FB">
        <w:t xml:space="preserve"> $ </w:t>
      </w:r>
      <w:r>
        <w:t xml:space="preserve">has a commodity </w:t>
      </w:r>
      <w:r w:rsidR="000613FB" w:rsidRPr="000613FB">
        <w:t>$d</w:t>
      </w:r>
      <w:proofErr w:type="gramStart"/>
      <w:r w:rsidR="000613FB" w:rsidRPr="000613FB">
        <w:t>_{</w:t>
      </w:r>
      <w:proofErr w:type="spellStart"/>
      <w:proofErr w:type="gramEnd"/>
      <w:r w:rsidR="000613FB" w:rsidRPr="000613FB">
        <w:t>u,v</w:t>
      </w:r>
      <w:proofErr w:type="spellEnd"/>
      <w:r w:rsidR="000613FB" w:rsidRPr="000613FB">
        <w:t xml:space="preserve">} $ </w:t>
      </w:r>
      <w:r>
        <w:t xml:space="preserve">for each ordered </w:t>
      </w:r>
      <w:r w:rsidRPr="007F26DD">
        <w:t xml:space="preserve">pair </w:t>
      </w:r>
      <w:r w:rsidR="000613FB" w:rsidRPr="007F26DD">
        <w:t>$</w:t>
      </w:r>
      <w:proofErr w:type="spellStart"/>
      <w:r w:rsidR="000613FB" w:rsidRPr="007F26DD">
        <w:t>u,v</w:t>
      </w:r>
      <w:proofErr w:type="spellEnd"/>
      <w:r w:rsidR="000613FB" w:rsidRPr="007F26DD">
        <w:t xml:space="preserve">\in </w:t>
      </w:r>
      <w:proofErr w:type="spellStart"/>
      <w:r w:rsidR="000613FB" w:rsidRPr="007F26DD">
        <w:t>H_v</w:t>
      </w:r>
      <w:proofErr w:type="spellEnd"/>
      <w:r w:rsidR="000613FB" w:rsidRPr="007F26DD">
        <w:t xml:space="preserve"> $</w:t>
      </w:r>
      <w:r w:rsidRPr="007F26DD">
        <w:t>. The source</w:t>
      </w:r>
      <w:r>
        <w:t xml:space="preserve"> for the commodity is </w:t>
      </w:r>
      <w:r w:rsidR="007F26DD">
        <w:t>$u$</w:t>
      </w:r>
      <w:r>
        <w:t xml:space="preserve">, the sink is </w:t>
      </w:r>
      <w:r w:rsidR="007F26DD">
        <w:t>$v$</w:t>
      </w:r>
      <w:r>
        <w:t>, and the demand is defined as:</w:t>
      </w:r>
    </w:p>
    <w:p w14:paraId="063CA195" w14:textId="48A88536" w:rsidR="00960C26" w:rsidRDefault="00960C26" w:rsidP="00960C26">
      <w:pPr>
        <w:pStyle w:val="DisplayEquationAurora"/>
      </w:pPr>
    </w:p>
    <w:p w14:paraId="668D71B9" w14:textId="77777777" w:rsidR="007F26DD" w:rsidRDefault="007F26DD" w:rsidP="007F26DD">
      <w:pPr>
        <w:pStyle w:val="DisplayEquationAurora"/>
      </w:pPr>
      <w:r>
        <w:t>\[</w:t>
      </w:r>
    </w:p>
    <w:p w14:paraId="5B50C12A" w14:textId="77777777" w:rsidR="007F26DD" w:rsidRDefault="007F26DD" w:rsidP="007F26DD">
      <w:pPr>
        <w:pStyle w:val="DisplayEquationAurora"/>
      </w:pPr>
      <w:r>
        <w:t>\</w:t>
      </w:r>
      <w:proofErr w:type="spellStart"/>
      <w:r>
        <w:t>textrm</w:t>
      </w:r>
      <w:proofErr w:type="spellEnd"/>
      <w:r>
        <w:t>{</w:t>
      </w:r>
      <w:proofErr w:type="spellStart"/>
      <w:r>
        <w:t>dem</w:t>
      </w:r>
      <w:proofErr w:type="spellEnd"/>
      <w:r>
        <w:t>}(</w:t>
      </w:r>
      <w:proofErr w:type="spellStart"/>
      <w:r>
        <w:t>u,v</w:t>
      </w:r>
      <w:proofErr w:type="spellEnd"/>
      <w:r>
        <w:t>):=\</w:t>
      </w:r>
      <w:proofErr w:type="spellStart"/>
      <w:r>
        <w:t>frac</w:t>
      </w:r>
      <w:proofErr w:type="spellEnd"/>
      <w:r>
        <w:t>{w_{l+1}(u)\</w:t>
      </w:r>
      <w:proofErr w:type="spellStart"/>
      <w:r>
        <w:t>cdot</w:t>
      </w:r>
      <w:proofErr w:type="spellEnd"/>
      <w:r>
        <w:t xml:space="preserve"> w_{l+1}(v)}{w_{l+1}(</w:t>
      </w:r>
      <w:proofErr w:type="spellStart"/>
      <w:r>
        <w:t>H_v</w:t>
      </w:r>
      <w:proofErr w:type="spellEnd"/>
      <w:r>
        <w:t>)}</w:t>
      </w:r>
    </w:p>
    <w:p w14:paraId="040B3340" w14:textId="440F44DF" w:rsidR="007F26DD" w:rsidRDefault="007F26DD" w:rsidP="007F26DD">
      <w:pPr>
        <w:pStyle w:val="DisplayEquationAurora"/>
      </w:pPr>
      <w:r>
        <w:t>\]</w:t>
      </w:r>
    </w:p>
    <w:p w14:paraId="3CB9CE6E" w14:textId="77777777" w:rsidR="007F26DD" w:rsidRDefault="007F26DD" w:rsidP="00960C26">
      <w:pPr>
        <w:pStyle w:val="DisplayEquationAurora"/>
      </w:pPr>
    </w:p>
    <w:p w14:paraId="5F0F7FBC" w14:textId="60804919" w:rsidR="0007329A" w:rsidRDefault="00A53BAD" w:rsidP="00DF2734">
      <w:pPr>
        <w:pStyle w:val="DisplayEquationAurora"/>
      </w:pPr>
      <w:r>
        <w:t xml:space="preserve">The flow for the commodity along an edge in </w:t>
      </w:r>
      <w:r w:rsidR="007F26DD" w:rsidRPr="007F26DD">
        <w:t>$T_\</w:t>
      </w:r>
      <w:proofErr w:type="spellStart"/>
      <w:proofErr w:type="gramStart"/>
      <w:r w:rsidR="007F26DD" w:rsidRPr="007F26DD">
        <w:t>mathscr</w:t>
      </w:r>
      <w:proofErr w:type="spellEnd"/>
      <w:r w:rsidR="007F26DD" w:rsidRPr="007F26DD">
        <w:t>{</w:t>
      </w:r>
      <w:proofErr w:type="gramEnd"/>
      <w:r w:rsidR="007F26DD" w:rsidRPr="007F26DD">
        <w:t xml:space="preserve">H} $ </w:t>
      </w:r>
      <w:r>
        <w:t xml:space="preserve"> is decomposed</w:t>
      </w:r>
      <w:r w:rsidR="007F26DD">
        <w:t xml:space="preserve">\footnote{The idea of flow decomposition is a linear programming technique that is outside the scope of this paper. </w:t>
      </w:r>
      <w:proofErr w:type="gramStart"/>
      <w:r w:rsidR="007F26DD">
        <w:t xml:space="preserve">See </w:t>
      </w:r>
      <w:r w:rsidR="007F26DD" w:rsidRPr="00A53BAD">
        <w:rPr>
          <w:color w:val="FF0000"/>
        </w:rPr>
        <w:t xml:space="preserve">\ref{AMO93 from </w:t>
      </w:r>
      <w:proofErr w:type="spellStart"/>
      <w:r w:rsidR="007F26DD" w:rsidRPr="00A53BAD">
        <w:rPr>
          <w:color w:val="FF0000"/>
        </w:rPr>
        <w:t>Racke</w:t>
      </w:r>
      <w:proofErr w:type="spellEnd"/>
      <w:r w:rsidR="007F26DD" w:rsidRPr="00A53BAD">
        <w:rPr>
          <w:color w:val="FF0000"/>
        </w:rPr>
        <w:t>}</w:t>
      </w:r>
      <w:r w:rsidR="007F26DD">
        <w:t xml:space="preserve"> for more information.}</w:t>
      </w:r>
      <w:proofErr w:type="gramEnd"/>
      <w:r>
        <w:t xml:space="preserve"> </w:t>
      </w:r>
      <w:proofErr w:type="gramStart"/>
      <w:r>
        <w:t>into</w:t>
      </w:r>
      <w:proofErr w:type="gramEnd"/>
      <w:r>
        <w:t xml:space="preserve"> a set of convex paths between the endpoints.</w:t>
      </w:r>
      <w:r w:rsidR="00454B6A">
        <w:t xml:space="preserve"> A path is selected from the set based on a randomized weighting according to </w:t>
      </w:r>
      <w:r w:rsidR="007F26DD" w:rsidRPr="007F26DD">
        <w:t>$\</w:t>
      </w:r>
      <w:proofErr w:type="spellStart"/>
      <w:proofErr w:type="gramStart"/>
      <w:r w:rsidR="007F26DD" w:rsidRPr="007F26DD">
        <w:t>frac</w:t>
      </w:r>
      <w:proofErr w:type="spellEnd"/>
      <w:r w:rsidR="007F26DD" w:rsidRPr="007F26DD">
        <w:t>{</w:t>
      </w:r>
      <w:proofErr w:type="gramEnd"/>
      <w:r w:rsidR="007F26DD" w:rsidRPr="007F26DD">
        <w:t>\</w:t>
      </w:r>
      <w:proofErr w:type="spellStart"/>
      <w:r w:rsidR="007F26DD" w:rsidRPr="007F26DD">
        <w:t>textrm</w:t>
      </w:r>
      <w:proofErr w:type="spellEnd"/>
      <w:r w:rsidR="007F26DD" w:rsidRPr="007F26DD">
        <w:t>{weight}(p)}{\</w:t>
      </w:r>
      <w:proofErr w:type="spellStart"/>
      <w:r w:rsidR="007F26DD" w:rsidRPr="007F26DD">
        <w:t>textrm</w:t>
      </w:r>
      <w:proofErr w:type="spellEnd"/>
      <w:r w:rsidR="007F26DD" w:rsidRPr="007F26DD">
        <w:t>{weight}(P)} $</w:t>
      </w:r>
      <w:r w:rsidR="00454B6A">
        <w:t xml:space="preserve"> for a path </w:t>
      </w:r>
      <w:r w:rsidR="007F26DD" w:rsidRPr="007F26DD">
        <w:t>$p\in P $</w:t>
      </w:r>
      <w:r w:rsidR="00454B6A">
        <w:t xml:space="preserve"> from the convex set.</w:t>
      </w:r>
    </w:p>
    <w:p w14:paraId="348127F6" w14:textId="77777777" w:rsidR="007F26DD" w:rsidRPr="0007329A" w:rsidRDefault="007F26DD" w:rsidP="00DF2734">
      <w:pPr>
        <w:pStyle w:val="DisplayEquationAurora"/>
      </w:pPr>
    </w:p>
    <w:p w14:paraId="70A42862" w14:textId="3C786BD1" w:rsidR="009C2DCC" w:rsidRDefault="007F26DD" w:rsidP="007F26DD">
      <w:r>
        <w:t>\section{</w:t>
      </w:r>
      <w:r w:rsidR="009C2DCC">
        <w:t>Objectives</w:t>
      </w:r>
      <w:r>
        <w:t>}</w:t>
      </w:r>
      <w:r w:rsidR="009C2DCC" w:rsidRPr="009C2DCC">
        <w:t>\label{</w:t>
      </w:r>
      <w:proofErr w:type="spellStart"/>
      <w:r w:rsidR="009C2DCC" w:rsidRPr="009C2DCC">
        <w:t>sec:routing:objectives</w:t>
      </w:r>
      <w:proofErr w:type="spellEnd"/>
      <w:r w:rsidR="009C2DCC" w:rsidRPr="009C2DCC">
        <w:t>}</w:t>
      </w:r>
    </w:p>
    <w:p w14:paraId="59E6E713" w14:textId="77777777" w:rsidR="007F26DD" w:rsidRPr="007F26DD" w:rsidRDefault="007F26DD" w:rsidP="007F26DD"/>
    <w:p w14:paraId="64AE36AE" w14:textId="77777777" w:rsidR="00694328" w:rsidRDefault="00694328" w:rsidP="009C2DCC">
      <w:r>
        <w:t>The routing algorithm must meet the following c</w:t>
      </w:r>
      <w:r w:rsidR="00351653">
        <w:t xml:space="preserve">riteria: </w:t>
      </w:r>
    </w:p>
    <w:p w14:paraId="72CCFDF3" w14:textId="77777777" w:rsidR="007F26DD" w:rsidRDefault="007F26DD" w:rsidP="009C2DCC">
      <w:r>
        <w:t>\begin{enumerate}</w:t>
      </w:r>
    </w:p>
    <w:p w14:paraId="0A748D74" w14:textId="74658281" w:rsidR="00694328" w:rsidRDefault="007F26DD" w:rsidP="007F26DD">
      <w:r>
        <w:tab/>
        <w:t xml:space="preserve">\item </w:t>
      </w:r>
      <w:r w:rsidR="00470752">
        <w:t>S</w:t>
      </w:r>
      <w:r w:rsidR="00351653">
        <w:t>elf-configuring</w:t>
      </w:r>
    </w:p>
    <w:p w14:paraId="0049F91D" w14:textId="51420A49" w:rsidR="00D83F31" w:rsidRDefault="007F26DD" w:rsidP="007F26DD">
      <w:r>
        <w:tab/>
        <w:t xml:space="preserve">\item </w:t>
      </w:r>
      <w:r w:rsidR="00D83F31">
        <w:t>Applicable to general networks</w:t>
      </w:r>
    </w:p>
    <w:p w14:paraId="34633F42" w14:textId="326878A0" w:rsidR="009C2DCC" w:rsidRDefault="007F26DD" w:rsidP="007F26DD">
      <w:r>
        <w:tab/>
        <w:t xml:space="preserve">\item </w:t>
      </w:r>
      <w:r w:rsidR="00694328">
        <w:t>U</w:t>
      </w:r>
      <w:r w:rsidR="00351653">
        <w:t>tilize communication resources efficiently</w:t>
      </w:r>
    </w:p>
    <w:p w14:paraId="05EA0A46" w14:textId="0300022D" w:rsidR="00D83F31" w:rsidRDefault="007F26DD" w:rsidP="007F26DD">
      <w:r>
        <w:tab/>
        <w:t xml:space="preserve">\item </w:t>
      </w:r>
      <w:r w:rsidR="00D83F31">
        <w:t>Utilize processing resources appropriately</w:t>
      </w:r>
    </w:p>
    <w:p w14:paraId="32601F3D" w14:textId="2C9B250E" w:rsidR="007F26DD" w:rsidRDefault="007F26DD" w:rsidP="007F26DD">
      <w:r>
        <w:t>\end{enumerate}</w:t>
      </w:r>
    </w:p>
    <w:p w14:paraId="7A5FC528" w14:textId="6F7C1429" w:rsidR="00D83F31" w:rsidRDefault="00D83F31" w:rsidP="00D83F31">
      <w:r>
        <w:t xml:space="preserve">As with the network, data link, and physical layers, the routing algorithm must be completely self-configuring to make it easy to use. In addition, the routing algorithm </w:t>
      </w:r>
      <w:r w:rsidR="00B26893">
        <w:t>must</w:t>
      </w:r>
      <w:r>
        <w:t xml:space="preserve"> be applicable to any type of network </w:t>
      </w:r>
      <w:r w:rsidR="00B26893">
        <w:t xml:space="preserve">in order </w:t>
      </w:r>
      <w:r>
        <w:t xml:space="preserve">to avoid constraining the application developer. The routing algorithm </w:t>
      </w:r>
      <w:r w:rsidR="00B26893">
        <w:t>must</w:t>
      </w:r>
      <w:r>
        <w:t xml:space="preserve"> be appropriate to both the communication and processing resources available. In other words, it </w:t>
      </w:r>
      <w:r w:rsidR="00B26893">
        <w:t>shoul</w:t>
      </w:r>
      <w:r w:rsidR="008171AA">
        <w:t xml:space="preserve">d </w:t>
      </w:r>
      <w:r>
        <w:t>avoid congestion and shouldn</w:t>
      </w:r>
      <w:r w:rsidR="001E0308">
        <w:t>'</w:t>
      </w:r>
      <w:r>
        <w:t>t need to communicate much to support routing</w:t>
      </w:r>
      <w:r w:rsidR="00B26893">
        <w:t>. Quick</w:t>
      </w:r>
      <w:r>
        <w:t xml:space="preserve"> comput</w:t>
      </w:r>
      <w:r w:rsidR="00B26893">
        <w:t>ation of</w:t>
      </w:r>
      <w:r>
        <w:t xml:space="preserve"> routing tables and path selections </w:t>
      </w:r>
      <w:r w:rsidR="00B26893">
        <w:t>must be possible</w:t>
      </w:r>
      <w:r>
        <w:t>. Of course these last few points are contradictory, so a balance needs to be struck.</w:t>
      </w:r>
    </w:p>
    <w:p w14:paraId="76B734FF" w14:textId="77777777" w:rsidR="007A26D8" w:rsidRDefault="007A26D8" w:rsidP="00D83F31"/>
    <w:p w14:paraId="5E7E8F95" w14:textId="00B6B5F8" w:rsidR="00DA778F" w:rsidRDefault="007A26D8" w:rsidP="007A26D8">
      <w:r>
        <w:t>\section{</w:t>
      </w:r>
      <w:r w:rsidR="00DA778F">
        <w:t>Methodology</w:t>
      </w:r>
      <w:r>
        <w:t>}</w:t>
      </w:r>
      <w:r w:rsidR="00DA778F" w:rsidRPr="00F2099E">
        <w:t>\label{</w:t>
      </w:r>
      <w:proofErr w:type="spellStart"/>
      <w:r w:rsidR="00DA778F" w:rsidRPr="00F2099E">
        <w:t>sec:routing</w:t>
      </w:r>
      <w:r w:rsidR="009C2DCC">
        <w:t>:</w:t>
      </w:r>
      <w:r w:rsidR="00DA778F" w:rsidRPr="00F2099E">
        <w:t>methodology</w:t>
      </w:r>
      <w:proofErr w:type="spellEnd"/>
      <w:r w:rsidR="00DA778F" w:rsidRPr="00F2099E">
        <w:t>}</w:t>
      </w:r>
    </w:p>
    <w:p w14:paraId="6D7907BB" w14:textId="77777777" w:rsidR="007A26D8" w:rsidRPr="007A26D8" w:rsidRDefault="007A26D8" w:rsidP="007A26D8"/>
    <w:p w14:paraId="3DEFA24D" w14:textId="161934D7" w:rsidR="00272B66" w:rsidRDefault="000B4751" w:rsidP="00DA778F">
      <w:r>
        <w:t>R\"</w:t>
      </w:r>
      <w:proofErr w:type="spellStart"/>
      <w:r>
        <w:t>acke</w:t>
      </w:r>
      <w:r w:rsidR="00A0303C">
        <w:t>'</w:t>
      </w:r>
      <w:r w:rsidR="00185394">
        <w:t>s</w:t>
      </w:r>
      <w:proofErr w:type="spellEnd"/>
      <w:r w:rsidR="00185394">
        <w:t xml:space="preserve"> method will be used for this project because it has the advantage of being applicable to general networks, which satisfies the second objective, and not needing the state of the network, which helps satisfy the third objective. </w:t>
      </w:r>
      <w:proofErr w:type="gramStart"/>
      <w:r w:rsidR="00185394">
        <w:t xml:space="preserve">The primary downside to </w:t>
      </w:r>
      <w:r>
        <w:t>R\"</w:t>
      </w:r>
      <w:proofErr w:type="spellStart"/>
      <w:r>
        <w:t>acke</w:t>
      </w:r>
      <w:r w:rsidR="00A0303C">
        <w:t>'</w:t>
      </w:r>
      <w:r w:rsidR="00185394">
        <w:t>s</w:t>
      </w:r>
      <w:proofErr w:type="spellEnd"/>
      <w:r w:rsidR="00185394">
        <w:t xml:space="preserve"> method is that solving CMCF</w:t>
      </w:r>
      <w:r w:rsidR="00F73B60">
        <w:t>'</w:t>
      </w:r>
      <w:r w:rsidR="00272B66">
        <w:t>s involves using techniques from linear programming that are NP-complete (i.e. unsolvable by computers).</w:t>
      </w:r>
      <w:proofErr w:type="gramEnd"/>
      <w:r w:rsidR="00272B66">
        <w:t xml:space="preserve"> Approximations do exist, such as the ellipsoidal method proposed by </w:t>
      </w:r>
      <w:r>
        <w:t>R\"</w:t>
      </w:r>
      <w:proofErr w:type="spellStart"/>
      <w:r>
        <w:t>acke</w:t>
      </w:r>
      <w:proofErr w:type="spellEnd"/>
      <w:r w:rsidR="00272B66">
        <w:t xml:space="preserve"> himself, but even these methods are still too complex to implement effectively on embedded hardware. To make </w:t>
      </w:r>
      <w:r>
        <w:t>R\"</w:t>
      </w:r>
      <w:proofErr w:type="spellStart"/>
      <w:r>
        <w:t>acke</w:t>
      </w:r>
      <w:r w:rsidR="00272B66">
        <w:t>'s</w:t>
      </w:r>
      <w:proofErr w:type="spellEnd"/>
      <w:r w:rsidR="00272B66">
        <w:t xml:space="preserve"> method suitable for embedded systems, the sparsest cut calculation and path decomposition </w:t>
      </w:r>
      <w:r w:rsidR="008171AA">
        <w:t>must</w:t>
      </w:r>
      <w:r w:rsidR="00272B66">
        <w:t xml:space="preserve"> be replaced with elements that are simple to compute. This will, unfortunately, nullify some of the bounds on congestion that were determined for the method, but that is deemed as </w:t>
      </w:r>
      <w:r w:rsidR="007A26D8">
        <w:t>necessary</w:t>
      </w:r>
      <w:r w:rsidR="00272B66">
        <w:t>.</w:t>
      </w:r>
      <w:r w:rsidR="00A81A6D">
        <w:t xml:space="preserve"> The routing algorithm is divided into two sections: routing tree generation and path selection.</w:t>
      </w:r>
    </w:p>
    <w:p w14:paraId="1139E11B" w14:textId="77777777" w:rsidR="007A26D8" w:rsidRDefault="007A26D8" w:rsidP="00DA778F"/>
    <w:p w14:paraId="3B57FA9C" w14:textId="51774AB7" w:rsidR="00A81A6D" w:rsidRDefault="007A26D8" w:rsidP="007A26D8">
      <w:r>
        <w:t>\subsection{</w:t>
      </w:r>
      <w:r w:rsidR="00A81A6D">
        <w:t>Routing Tree Generation</w:t>
      </w:r>
      <w:r>
        <w:t>}</w:t>
      </w:r>
      <w:r w:rsidR="00A81A6D" w:rsidRPr="00A81A6D">
        <w:t>\</w:t>
      </w:r>
      <w:proofErr w:type="gramStart"/>
      <w:r w:rsidR="00A81A6D" w:rsidRPr="00A81A6D">
        <w:t>label{</w:t>
      </w:r>
      <w:proofErr w:type="gramEnd"/>
      <w:r w:rsidR="00A81A6D" w:rsidRPr="00A81A6D">
        <w:t>sec:routing:methodology:routing_tree_generation}</w:t>
      </w:r>
    </w:p>
    <w:p w14:paraId="747D838D" w14:textId="77777777" w:rsidR="007A26D8" w:rsidRPr="007A26D8" w:rsidRDefault="007A26D8" w:rsidP="007A26D8"/>
    <w:p w14:paraId="71667AC3" w14:textId="260C847D" w:rsidR="00A81A6D" w:rsidRDefault="0038453A" w:rsidP="00DA778F">
      <w:r>
        <w:t>The steps for generating the routing tree are:</w:t>
      </w:r>
    </w:p>
    <w:p w14:paraId="142B69A5" w14:textId="77777777" w:rsidR="007A26D8" w:rsidRDefault="007A26D8" w:rsidP="00DA778F">
      <w:r>
        <w:t>\begin{itemize}</w:t>
      </w:r>
    </w:p>
    <w:p w14:paraId="3E1507F4" w14:textId="19FA2757" w:rsidR="0038453A" w:rsidRDefault="007A26D8" w:rsidP="007A26D8">
      <w:r>
        <w:tab/>
        <w:t xml:space="preserve">\item </w:t>
      </w:r>
      <w:r w:rsidR="0038453A">
        <w:t xml:space="preserve">Generate graph </w:t>
      </w:r>
      <w:r w:rsidRPr="007A26D8">
        <w:t>$G</w:t>
      </w:r>
      <w:proofErr w:type="gramStart"/>
      <w:r w:rsidRPr="007A26D8">
        <w:t>=(</w:t>
      </w:r>
      <w:proofErr w:type="gramEnd"/>
      <w:r w:rsidRPr="007A26D8">
        <w:t>V,E) $</w:t>
      </w:r>
      <w:r w:rsidR="0038453A">
        <w:t xml:space="preserve"> from the node information</w:t>
      </w:r>
    </w:p>
    <w:p w14:paraId="10D67F6E" w14:textId="17F4196C" w:rsidR="0038453A" w:rsidRDefault="007A26D8" w:rsidP="007A26D8">
      <w:pPr>
        <w:rPr>
          <w:position w:val="-6"/>
        </w:rPr>
      </w:pPr>
      <w:r>
        <w:tab/>
      </w:r>
      <w:r w:rsidRPr="007A26D8">
        <w:t xml:space="preserve">\item </w:t>
      </w:r>
      <w:r w:rsidR="0038453A" w:rsidRPr="007A26D8">
        <w:t>Decompose</w:t>
      </w:r>
      <w:r w:rsidR="0038453A">
        <w:t xml:space="preserve"> the graph into tree network </w:t>
      </w:r>
      <w:r w:rsidRPr="007A26D8">
        <w:t>$T_\</w:t>
      </w:r>
      <w:proofErr w:type="spellStart"/>
      <w:proofErr w:type="gramStart"/>
      <w:r w:rsidRPr="007A26D8">
        <w:t>mathscr</w:t>
      </w:r>
      <w:proofErr w:type="spellEnd"/>
      <w:r w:rsidRPr="007A26D8">
        <w:t>{</w:t>
      </w:r>
      <w:proofErr w:type="gramEnd"/>
      <w:r w:rsidRPr="007A26D8">
        <w:t>H} $</w:t>
      </w:r>
    </w:p>
    <w:p w14:paraId="41307C98" w14:textId="5EFFAA6C" w:rsidR="000D14A8" w:rsidRDefault="007A26D8" w:rsidP="007A26D8">
      <w:pPr>
        <w:rPr>
          <w:position w:val="-8"/>
        </w:rPr>
      </w:pPr>
      <w:r>
        <w:rPr>
          <w:position w:val="-6"/>
        </w:rPr>
        <w:tab/>
      </w:r>
      <w:r w:rsidRPr="007A26D8">
        <w:t xml:space="preserve">\item </w:t>
      </w:r>
      <w:r w:rsidR="0038453A" w:rsidRPr="007A26D8">
        <w:t>Calculate</w:t>
      </w:r>
      <w:r w:rsidR="0038453A">
        <w:t xml:space="preserve"> the tree node weights </w:t>
      </w:r>
      <w:r w:rsidRPr="007A26D8">
        <w:t>$</w:t>
      </w:r>
      <w:proofErr w:type="spellStart"/>
      <w:r w:rsidRPr="007A26D8">
        <w:t>w_l</w:t>
      </w:r>
      <w:proofErr w:type="spellEnd"/>
      <w:r w:rsidRPr="007A26D8">
        <w:t>(X), \</w:t>
      </w:r>
      <w:proofErr w:type="spellStart"/>
      <w:r w:rsidRPr="007A26D8">
        <w:t>forall</w:t>
      </w:r>
      <w:proofErr w:type="spellEnd"/>
      <w:r w:rsidRPr="007A26D8">
        <w:t xml:space="preserve"> X\in T_\</w:t>
      </w:r>
      <w:proofErr w:type="spellStart"/>
      <w:proofErr w:type="gramStart"/>
      <w:r w:rsidRPr="007A26D8">
        <w:t>mathscr</w:t>
      </w:r>
      <w:proofErr w:type="spellEnd"/>
      <w:r w:rsidRPr="007A26D8">
        <w:t>{</w:t>
      </w:r>
      <w:proofErr w:type="gramEnd"/>
      <w:r w:rsidRPr="007A26D8">
        <w:t>H} $</w:t>
      </w:r>
    </w:p>
    <w:p w14:paraId="64DAFDE2" w14:textId="404AA79C" w:rsidR="007A26D8" w:rsidRDefault="007A26D8" w:rsidP="007A26D8">
      <w:r>
        <w:rPr>
          <w:position w:val="-8"/>
        </w:rPr>
        <w:t>\end{itemize}</w:t>
      </w:r>
    </w:p>
    <w:p w14:paraId="1949B326" w14:textId="24E5E686" w:rsidR="000D14A8" w:rsidRDefault="00904EFA" w:rsidP="000D14A8">
      <w:r>
        <w:t xml:space="preserve">Graph </w:t>
      </w:r>
      <w:r w:rsidR="007A26D8" w:rsidRPr="007A26D8">
        <w:t>$G</w:t>
      </w:r>
      <w:proofErr w:type="gramStart"/>
      <w:r w:rsidR="007A26D8" w:rsidRPr="007A26D8">
        <w:t>=(</w:t>
      </w:r>
      <w:proofErr w:type="gramEnd"/>
      <w:r w:rsidR="007A26D8" w:rsidRPr="007A26D8">
        <w:t>V,E) $</w:t>
      </w:r>
      <w:r>
        <w:t xml:space="preserve"> is generated using the </w:t>
      </w:r>
      <w:r w:rsidR="00336905">
        <w:t>neighbor</w:t>
      </w:r>
      <w:r>
        <w:t xml:space="preserve"> information obtained via the report neighbors protocol command. </w:t>
      </w:r>
      <w:r w:rsidR="00A63847">
        <w:t xml:space="preserve">The list of nodes and edges are stored in a single data structure called an adjacency matrix </w:t>
      </w:r>
      <w:r w:rsidR="007A26D8">
        <w:t>$M$</w:t>
      </w:r>
      <w:r w:rsidR="00A63847">
        <w:t xml:space="preserve">. If two nodes </w:t>
      </w:r>
      <w:r w:rsidR="007A26D8" w:rsidRPr="007A26D8">
        <w:t>$</w:t>
      </w:r>
      <w:proofErr w:type="spellStart"/>
      <w:r w:rsidR="007A26D8" w:rsidRPr="007A26D8">
        <w:t>u,v</w:t>
      </w:r>
      <w:proofErr w:type="spellEnd"/>
      <w:r w:rsidR="007A26D8" w:rsidRPr="007A26D8">
        <w:t>\in V $</w:t>
      </w:r>
      <w:r w:rsidR="00A63847">
        <w:t xml:space="preserve"> are connected, then </w:t>
      </w:r>
      <w:r w:rsidR="007A26D8" w:rsidRPr="007A26D8">
        <w:t>$M(</w:t>
      </w:r>
      <w:proofErr w:type="spellStart"/>
      <w:r w:rsidR="007A26D8" w:rsidRPr="007A26D8">
        <w:t>u,v</w:t>
      </w:r>
      <w:proofErr w:type="spellEnd"/>
      <w:r w:rsidR="007A26D8" w:rsidRPr="007A26D8">
        <w:t>)=M(</w:t>
      </w:r>
      <w:proofErr w:type="spellStart"/>
      <w:r w:rsidR="007A26D8" w:rsidRPr="007A26D8">
        <w:t>v,u</w:t>
      </w:r>
      <w:proofErr w:type="spellEnd"/>
      <w:r w:rsidR="007A26D8" w:rsidRPr="007A26D8">
        <w:t>)=1 $</w:t>
      </w:r>
      <w:r w:rsidR="00A63847">
        <w:t>, otherwise</w:t>
      </w:r>
      <w:r w:rsidR="007A26D8" w:rsidRPr="007A26D8">
        <w:t xml:space="preserve"> $M(</w:t>
      </w:r>
      <w:proofErr w:type="spellStart"/>
      <w:r w:rsidR="007A26D8" w:rsidRPr="007A26D8">
        <w:t>u,v</w:t>
      </w:r>
      <w:proofErr w:type="spellEnd"/>
      <w:r w:rsidR="007A26D8" w:rsidRPr="007A26D8">
        <w:t>)=M(</w:t>
      </w:r>
      <w:proofErr w:type="spellStart"/>
      <w:r w:rsidR="007A26D8" w:rsidRPr="007A26D8">
        <w:t>v,u</w:t>
      </w:r>
      <w:proofErr w:type="spellEnd"/>
      <w:r w:rsidR="007A26D8" w:rsidRPr="007A26D8">
        <w:t>)=0 $</w:t>
      </w:r>
      <w:r w:rsidR="00A63847">
        <w:t xml:space="preserve">. By this definition, </w:t>
      </w:r>
      <w:r w:rsidR="00A63847" w:rsidRPr="002B3C9E">
        <w:rPr>
          <w:position w:val="-6"/>
        </w:rPr>
        <w:object w:dxaOrig="234" w:dyaOrig="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9" o:title=""/>
          </v:shape>
          <o:OLEObject Type="Embed" ProgID="Equation.Ribbit" ShapeID="_x0000_i1025" DrawAspect="Content" ObjectID="_1331493734" r:id="rId10"/>
        </w:object>
      </w:r>
      <w:r w:rsidR="00A63847">
        <w:t xml:space="preserve"> is symmetrical along the diagonal. </w:t>
      </w:r>
      <w:r w:rsidR="007A26D8" w:rsidRPr="007A26D8">
        <w:t>$</w:t>
      </w:r>
      <w:proofErr w:type="gramStart"/>
      <w:r w:rsidR="007A26D8" w:rsidRPr="007A26D8">
        <w:t>M(</w:t>
      </w:r>
      <w:proofErr w:type="spellStart"/>
      <w:proofErr w:type="gramEnd"/>
      <w:r w:rsidR="007A26D8" w:rsidRPr="007A26D8">
        <w:t>u,u</w:t>
      </w:r>
      <w:proofErr w:type="spellEnd"/>
      <w:r w:rsidR="007A26D8" w:rsidRPr="007A26D8">
        <w:t>) $</w:t>
      </w:r>
      <w:r w:rsidR="00A63847">
        <w:t xml:space="preserve"> is technically undefined, although is set to 0 in practice.</w:t>
      </w:r>
    </w:p>
    <w:p w14:paraId="3BE7FF36" w14:textId="653C9C11" w:rsidR="00A96B2F" w:rsidRDefault="00A96B2F" w:rsidP="000D14A8">
      <w:r>
        <w:t>To decompose the graph, a graph partitioning algorithm must first be devised. A partitioning algorithm that performs a single cut (i.e. divid</w:t>
      </w:r>
      <w:r w:rsidR="009B5CB5">
        <w:t>es the graph in two) is simpler to implement than an algorithm that could potentially perform multiple cuts, so a binary partitioning algorithm is used.</w:t>
      </w:r>
      <w:r w:rsidR="00547A25">
        <w:t xml:space="preserve"> </w:t>
      </w:r>
      <w:r w:rsidR="00007198">
        <w:t xml:space="preserve">The minimal paths between all of the nodes in the </w:t>
      </w:r>
      <w:r w:rsidR="00875BA1">
        <w:t>(sub)</w:t>
      </w:r>
      <w:r w:rsidR="00007198">
        <w:t xml:space="preserve">graph are calculated first. The longest minimal path, </w:t>
      </w:r>
      <w:r w:rsidR="007A26D8" w:rsidRPr="007A26D8">
        <w:t>$\mathscr{P} $</w:t>
      </w:r>
      <w:r w:rsidR="00007198">
        <w:t xml:space="preserve">, is found, the length, </w:t>
      </w:r>
      <w:r w:rsidR="007A26D8" w:rsidRPr="007A26D8">
        <w:t>$l_\textrm{path} $</w:t>
      </w:r>
      <w:r w:rsidR="00007198">
        <w:t xml:space="preserve">, is calculated, and the endpoints of the path, </w:t>
      </w:r>
      <w:r w:rsidR="007A26D8" w:rsidRPr="007A26D8">
        <w:t>$u_\textrm{end},v_\textrm{end}\in \mathscr{P} $</w:t>
      </w:r>
      <w:r w:rsidR="00007198">
        <w:t xml:space="preserve">. The nodes are then </w:t>
      </w:r>
      <w:r w:rsidR="00515CA4">
        <w:t>sorted</w:t>
      </w:r>
      <w:r w:rsidR="00007198">
        <w:t xml:space="preserve"> according to their distance from </w:t>
      </w:r>
      <w:r w:rsidR="007A26D8" w:rsidRPr="007A26D8">
        <w:t>$u_\textrm{end} $</w:t>
      </w:r>
      <w:r w:rsidR="00515CA4" w:rsidRPr="00515CA4">
        <w:t>, and</w:t>
      </w:r>
      <w:r w:rsidR="00515CA4">
        <w:t xml:space="preserve"> </w:t>
      </w:r>
      <w:r w:rsidR="00C07035">
        <w:t>a</w:t>
      </w:r>
      <w:r w:rsidR="00515CA4">
        <w:t xml:space="preserve"> cut-point</w:t>
      </w:r>
      <w:r w:rsidR="00C07035">
        <w:t xml:space="preserve">, </w:t>
      </w:r>
      <w:r w:rsidR="007A26D8">
        <w:t>$c$</w:t>
      </w:r>
      <w:r w:rsidR="00C07035">
        <w:t>,</w:t>
      </w:r>
      <w:r w:rsidR="00515CA4">
        <w:t xml:space="preserve"> is set for the middle of the sorted list</w:t>
      </w:r>
      <w:r w:rsidR="00007198">
        <w:t xml:space="preserve">. All nodes </w:t>
      </w:r>
      <w:r w:rsidR="008171AA">
        <w:t>that</w:t>
      </w:r>
      <w:r w:rsidR="00515CA4">
        <w:t xml:space="preserve"> are below the cut-point are g</w:t>
      </w:r>
      <w:r w:rsidR="00007198">
        <w:t xml:space="preserve">rouped with </w:t>
      </w:r>
      <w:r w:rsidR="007A26D8" w:rsidRPr="007A26D8">
        <w:t>$u_\textrm{end} $</w:t>
      </w:r>
      <w:r w:rsidR="00007198">
        <w:t xml:space="preserve">, and the rest of the nodes are grouped with </w:t>
      </w:r>
      <w:r w:rsidR="007A26D8" w:rsidRPr="007A26D8">
        <w:t>$v_\textrm{end} $</w:t>
      </w:r>
      <w:r w:rsidR="00007198">
        <w:t xml:space="preserve">. In some cases this </w:t>
      </w:r>
      <w:r w:rsidR="008171AA">
        <w:t xml:space="preserve">method </w:t>
      </w:r>
      <w:r w:rsidR="00007198">
        <w:t xml:space="preserve">can lead to </w:t>
      </w:r>
      <w:r w:rsidR="00C07035">
        <w:t>nodes being grouped together that are far apart geographically if the network is not well distributed</w:t>
      </w:r>
      <w:r w:rsidR="00CF4EDC">
        <w:t xml:space="preserve">. In this case, a rule of thirds is applied: if </w:t>
      </w:r>
      <w:r w:rsidR="00C07035">
        <w:t xml:space="preserve">the distance between </w:t>
      </w:r>
      <w:r w:rsidR="007A26D8">
        <w:t>$c$</w:t>
      </w:r>
      <w:r w:rsidR="00C07035">
        <w:t xml:space="preserve"> and </w:t>
      </w:r>
      <w:r w:rsidR="007A26D8" w:rsidRPr="007A26D8">
        <w:t>$u_\textrm{end} $</w:t>
      </w:r>
      <w:r w:rsidR="005F396A" w:rsidRPr="007A26D8">
        <w:t xml:space="preserve">, </w:t>
      </w:r>
      <w:r w:rsidR="007A26D8" w:rsidRPr="007A26D8">
        <w:t>$c_\textrm{dist} $</w:t>
      </w:r>
      <w:r w:rsidR="005F396A" w:rsidRPr="007A26D8">
        <w:t>,</w:t>
      </w:r>
      <w:r w:rsidR="00C07035" w:rsidRPr="007A26D8">
        <w:t xml:space="preserve"> is </w:t>
      </w:r>
      <w:r w:rsidR="00CF4EDC" w:rsidRPr="007A26D8">
        <w:t>less</w:t>
      </w:r>
      <w:r w:rsidR="00CF4EDC">
        <w:t xml:space="preserve"> than </w:t>
      </w:r>
      <w:r w:rsidR="007A26D8" w:rsidRPr="007A26D8">
        <w:t>$l_\textrm{path}/3 $</w:t>
      </w:r>
      <w:r w:rsidR="00CF4EDC">
        <w:t xml:space="preserve"> or greater than </w:t>
      </w:r>
      <w:r w:rsidR="007A26D8" w:rsidRPr="007A26D8">
        <w:t>$2\cdot l_\textrm{path}/3 $</w:t>
      </w:r>
      <w:r w:rsidR="00CF4EDC">
        <w:t xml:space="preserve">, </w:t>
      </w:r>
      <w:r w:rsidR="00C07035">
        <w:t xml:space="preserve">then </w:t>
      </w:r>
      <w:r w:rsidR="007A26D8">
        <w:t>$c$</w:t>
      </w:r>
      <w:r w:rsidR="00C07035">
        <w:t xml:space="preserve"> is shifted until </w:t>
      </w:r>
      <w:r w:rsidR="007A26D8" w:rsidRPr="007A26D8">
        <w:t>$l_\textrm{path}/3 \leq c_\textrm{dist} \leq 2\cdot l_\textrm{path}/3 $</w:t>
      </w:r>
      <w:r w:rsidR="00CF4EDC">
        <w:t>.</w:t>
      </w:r>
      <w:r w:rsidR="00E2146A">
        <w:t xml:space="preserve"> An example is shown in Figure </w:t>
      </w:r>
      <w:r w:rsidR="00E2146A" w:rsidRPr="00E2146A">
        <w:rPr>
          <w:color w:val="FF0000"/>
        </w:rPr>
        <w:t>\ref{fig:</w:t>
      </w:r>
      <w:r w:rsidR="001F3504">
        <w:rPr>
          <w:color w:val="FF0000"/>
        </w:rPr>
        <w:t>routing</w:t>
      </w:r>
      <w:r w:rsidR="00E2146A">
        <w:rPr>
          <w:color w:val="FF0000"/>
        </w:rPr>
        <w:t>:</w:t>
      </w:r>
      <w:r w:rsidR="00E2146A" w:rsidRPr="00E2146A">
        <w:rPr>
          <w:color w:val="FF0000"/>
        </w:rPr>
        <w:t>example_graph_partition}.</w:t>
      </w:r>
      <w:r w:rsidR="00254934" w:rsidRPr="00E2146A">
        <w:rPr>
          <w:color w:val="FF0000"/>
        </w:rPr>
        <w:t xml:space="preserve"> </w:t>
      </w:r>
      <w:r w:rsidR="00254934">
        <w:t>This process is repeated until the leaves of the tree only contain graphs with a single node.</w:t>
      </w:r>
      <w:r w:rsidR="00990992">
        <w:t xml:space="preserve"> An example decomposition is shown in Figure </w:t>
      </w:r>
      <w:r w:rsidR="00990992" w:rsidRPr="00990992">
        <w:rPr>
          <w:color w:val="FF0000"/>
        </w:rPr>
        <w:t>\ref{fig:</w:t>
      </w:r>
      <w:r w:rsidR="001F3504">
        <w:rPr>
          <w:color w:val="FF0000"/>
        </w:rPr>
        <w:t>routing</w:t>
      </w:r>
      <w:r w:rsidR="00990992" w:rsidRPr="00990992">
        <w:rPr>
          <w:color w:val="FF0000"/>
        </w:rPr>
        <w:t>:example_binary_decomposition}</w:t>
      </w:r>
      <w:r w:rsidR="00990992">
        <w:t>.</w:t>
      </w:r>
    </w:p>
    <w:p w14:paraId="28EA9338" w14:textId="613C1E00" w:rsidR="00E2146A" w:rsidRDefault="00E2146A" w:rsidP="000D14A8">
      <w:pPr>
        <w:rPr>
          <w:noProof/>
        </w:rPr>
      </w:pPr>
    </w:p>
    <w:p w14:paraId="22058DE0" w14:textId="77777777" w:rsidR="007A26D8" w:rsidRDefault="007A26D8" w:rsidP="007A26D8">
      <w:r>
        <w:t>\begin{figure}[ptb]</w:t>
      </w:r>
    </w:p>
    <w:p w14:paraId="4A2094A1" w14:textId="77777777" w:rsidR="007A26D8" w:rsidRDefault="007A26D8" w:rsidP="007A26D8">
      <w:r>
        <w:tab/>
        <w:t>\begin{centering}</w:t>
      </w:r>
    </w:p>
    <w:p w14:paraId="5EF2BE8D" w14:textId="608EADA7" w:rsidR="007A26D8" w:rsidRDefault="007A26D8" w:rsidP="007A26D8">
      <w:r>
        <w:tab/>
      </w:r>
      <w:r>
        <w:tab/>
        <w:t>\includegraphics{Routing/Figures/routing-</w:t>
      </w:r>
      <w:r w:rsidRPr="00E2146A">
        <w:rPr>
          <w:color w:val="FF0000"/>
        </w:rPr>
        <w:t>example_graph_partition</w:t>
      </w:r>
      <w:r>
        <w:t>.pdf}</w:t>
      </w:r>
    </w:p>
    <w:p w14:paraId="21850DCD" w14:textId="4DF59288" w:rsidR="007A26D8" w:rsidRDefault="007A26D8" w:rsidP="007A26D8">
      <w:r>
        <w:tab/>
      </w:r>
      <w:r>
        <w:tab/>
        <w:t>\caption{</w:t>
      </w:r>
      <w:r w:rsidRPr="00E2146A">
        <w:rPr>
          <w:color w:val="FF0000"/>
        </w:rPr>
        <w:t>Example graph partition</w:t>
      </w:r>
      <w:r>
        <w:t>}</w:t>
      </w:r>
    </w:p>
    <w:p w14:paraId="086F3E81" w14:textId="00F91FE6" w:rsidR="007A26D8" w:rsidRDefault="007A26D8" w:rsidP="007A26D8">
      <w:r>
        <w:tab/>
      </w:r>
      <w:r>
        <w:tab/>
        <w:t>\label{fig:routing:</w:t>
      </w:r>
      <w:r w:rsidRPr="00E2146A">
        <w:rPr>
          <w:color w:val="FF0000"/>
        </w:rPr>
        <w:t>example_graph_partition</w:t>
      </w:r>
      <w:r>
        <w:t>}</w:t>
      </w:r>
    </w:p>
    <w:p w14:paraId="2EBD83DA" w14:textId="77777777" w:rsidR="007A26D8" w:rsidRDefault="007A26D8" w:rsidP="007A26D8">
      <w:r>
        <w:tab/>
        <w:t>\end{centering}</w:t>
      </w:r>
    </w:p>
    <w:p w14:paraId="5A57E06E" w14:textId="37780362" w:rsidR="007A26D8" w:rsidRDefault="007A26D8" w:rsidP="007A26D8">
      <w:r>
        <w:t>\end{figure}</w:t>
      </w:r>
    </w:p>
    <w:p w14:paraId="72945709" w14:textId="764AC2E0" w:rsidR="00E2146A" w:rsidRDefault="00E2146A" w:rsidP="00E2146A">
      <w:pPr>
        <w:spacing w:line="240" w:lineRule="auto"/>
        <w:rPr>
          <w:color w:val="FF0000"/>
        </w:rPr>
      </w:pPr>
    </w:p>
    <w:p w14:paraId="6A49FC9A" w14:textId="77777777" w:rsidR="00344AA2" w:rsidRPr="00344AA2" w:rsidRDefault="00344AA2" w:rsidP="00344AA2">
      <w:pPr>
        <w:spacing w:line="240" w:lineRule="auto"/>
        <w:rPr>
          <w:color w:val="FF0000"/>
        </w:rPr>
      </w:pPr>
      <w:r w:rsidRPr="00344AA2">
        <w:rPr>
          <w:color w:val="FF0000"/>
        </w:rPr>
        <w:t>\begin{figure}[ptb]</w:t>
      </w:r>
    </w:p>
    <w:p w14:paraId="336CA0AC" w14:textId="77777777" w:rsidR="00344AA2" w:rsidRPr="00344AA2" w:rsidRDefault="00344AA2" w:rsidP="00344AA2">
      <w:pPr>
        <w:spacing w:line="240" w:lineRule="auto"/>
        <w:rPr>
          <w:color w:val="FF0000"/>
        </w:rPr>
      </w:pPr>
      <w:r w:rsidRPr="00344AA2">
        <w:rPr>
          <w:color w:val="FF0000"/>
        </w:rPr>
        <w:tab/>
        <w:t>\begin{centering}</w:t>
      </w:r>
    </w:p>
    <w:p w14:paraId="695CC292" w14:textId="67178CF2" w:rsidR="00344AA2" w:rsidRPr="00344AA2" w:rsidRDefault="00344AA2" w:rsidP="00344AA2">
      <w:pPr>
        <w:spacing w:line="240" w:lineRule="auto"/>
        <w:rPr>
          <w:color w:val="FF0000"/>
        </w:rPr>
      </w:pPr>
      <w:r w:rsidRPr="00344AA2">
        <w:rPr>
          <w:color w:val="FF0000"/>
        </w:rPr>
        <w:tab/>
      </w:r>
      <w:r w:rsidRPr="00344AA2">
        <w:rPr>
          <w:color w:val="FF0000"/>
        </w:rPr>
        <w:tab/>
        <w:t>\includegraphics{</w:t>
      </w:r>
      <w:r>
        <w:rPr>
          <w:color w:val="FF0000"/>
        </w:rPr>
        <w:t>Routing</w:t>
      </w:r>
      <w:r w:rsidRPr="00344AA2">
        <w:rPr>
          <w:color w:val="FF0000"/>
        </w:rPr>
        <w:t>/Figures/</w:t>
      </w:r>
      <w:r>
        <w:rPr>
          <w:color w:val="FF0000"/>
        </w:rPr>
        <w:t>routing</w:t>
      </w:r>
      <w:r w:rsidRPr="00344AA2">
        <w:rPr>
          <w:color w:val="FF0000"/>
        </w:rPr>
        <w:t>-</w:t>
      </w:r>
      <w:r>
        <w:rPr>
          <w:color w:val="FF0000"/>
        </w:rPr>
        <w:t>example_binary_decomposition</w:t>
      </w:r>
      <w:r w:rsidRPr="00344AA2">
        <w:rPr>
          <w:color w:val="FF0000"/>
        </w:rPr>
        <w:t>.pdf}</w:t>
      </w:r>
    </w:p>
    <w:p w14:paraId="26A13DF2" w14:textId="56833201" w:rsidR="00344AA2" w:rsidRPr="00344AA2" w:rsidRDefault="00344AA2" w:rsidP="00344AA2">
      <w:pPr>
        <w:spacing w:line="240" w:lineRule="auto"/>
        <w:rPr>
          <w:color w:val="FF0000"/>
        </w:rPr>
      </w:pPr>
      <w:r w:rsidRPr="00344AA2">
        <w:rPr>
          <w:color w:val="FF0000"/>
        </w:rPr>
        <w:tab/>
      </w:r>
      <w:r w:rsidRPr="00344AA2">
        <w:rPr>
          <w:color w:val="FF0000"/>
        </w:rPr>
        <w:tab/>
        <w:t>\caption{</w:t>
      </w:r>
      <w:r>
        <w:rPr>
          <w:color w:val="FF0000"/>
        </w:rPr>
        <w:t>Example Binary Decomposition</w:t>
      </w:r>
      <w:r w:rsidRPr="00344AA2">
        <w:rPr>
          <w:color w:val="FF0000"/>
        </w:rPr>
        <w:t>}</w:t>
      </w:r>
    </w:p>
    <w:p w14:paraId="12D23DC4" w14:textId="5BB58FCC" w:rsidR="00344AA2" w:rsidRPr="00344AA2" w:rsidRDefault="00344AA2" w:rsidP="00344AA2">
      <w:pPr>
        <w:spacing w:line="240" w:lineRule="auto"/>
        <w:rPr>
          <w:color w:val="FF0000"/>
        </w:rPr>
      </w:pPr>
      <w:r w:rsidRPr="00344AA2">
        <w:rPr>
          <w:color w:val="FF0000"/>
        </w:rPr>
        <w:tab/>
      </w:r>
      <w:r w:rsidRPr="00344AA2">
        <w:rPr>
          <w:color w:val="FF0000"/>
        </w:rPr>
        <w:tab/>
        <w:t>\label{fig:</w:t>
      </w:r>
      <w:r>
        <w:rPr>
          <w:color w:val="FF0000"/>
        </w:rPr>
        <w:t>routing</w:t>
      </w:r>
      <w:r w:rsidRPr="00344AA2">
        <w:rPr>
          <w:color w:val="FF0000"/>
        </w:rPr>
        <w:t>:</w:t>
      </w:r>
      <w:r>
        <w:rPr>
          <w:color w:val="FF0000"/>
        </w:rPr>
        <w:t>example_binary_decomposition</w:t>
      </w:r>
      <w:r w:rsidRPr="00344AA2">
        <w:rPr>
          <w:color w:val="FF0000"/>
        </w:rPr>
        <w:t>}</w:t>
      </w:r>
    </w:p>
    <w:p w14:paraId="26983B4E" w14:textId="77777777" w:rsidR="00344AA2" w:rsidRPr="00344AA2" w:rsidRDefault="00344AA2" w:rsidP="00344AA2">
      <w:pPr>
        <w:spacing w:line="240" w:lineRule="auto"/>
        <w:rPr>
          <w:color w:val="FF0000"/>
        </w:rPr>
      </w:pPr>
      <w:r w:rsidRPr="00344AA2">
        <w:rPr>
          <w:color w:val="FF0000"/>
        </w:rPr>
        <w:tab/>
        <w:t>\end{centering}</w:t>
      </w:r>
    </w:p>
    <w:p w14:paraId="65F6E532" w14:textId="3927F488" w:rsidR="00C0702E" w:rsidRDefault="00344AA2" w:rsidP="00344AA2">
      <w:pPr>
        <w:spacing w:line="240" w:lineRule="auto"/>
        <w:rPr>
          <w:color w:val="FF0000"/>
        </w:rPr>
      </w:pPr>
      <w:r w:rsidRPr="00344AA2">
        <w:rPr>
          <w:color w:val="FF0000"/>
        </w:rPr>
        <w:t>\end{figure}</w:t>
      </w:r>
    </w:p>
    <w:p w14:paraId="4BC3A207" w14:textId="0D87101F" w:rsidR="00C0702E" w:rsidRDefault="00C0702E" w:rsidP="00E2146A">
      <w:pPr>
        <w:spacing w:line="240" w:lineRule="auto"/>
      </w:pPr>
    </w:p>
    <w:p w14:paraId="0A3FCE16" w14:textId="23BBA5D7" w:rsidR="004C66C6" w:rsidRDefault="008171AA" w:rsidP="000D14A8">
      <w:r>
        <w:t>The w</w:t>
      </w:r>
      <w:r w:rsidR="00626978">
        <w:t xml:space="preserve">eights for each node are calculated using the formula from Section </w:t>
      </w:r>
      <w:r w:rsidR="00626978" w:rsidRPr="00626978">
        <w:rPr>
          <w:color w:val="FF0000"/>
        </w:rPr>
        <w:t>\ref{sec:routing:background:oblivious_routing}</w:t>
      </w:r>
      <w:r w:rsidR="00626978">
        <w:t xml:space="preserve"> for node capacity:</w:t>
      </w:r>
    </w:p>
    <w:p w14:paraId="41189FFF" w14:textId="7E1B161B" w:rsidR="00626978" w:rsidRDefault="00344AA2" w:rsidP="00344AA2">
      <w:pPr>
        <w:rPr>
          <w:position w:val="-14"/>
        </w:rPr>
      </w:pPr>
      <w:r>
        <w:rPr>
          <w:position w:val="-14"/>
        </w:rPr>
        <w:t>\[</w:t>
      </w:r>
    </w:p>
    <w:p w14:paraId="702C1446" w14:textId="76E1341E" w:rsidR="00344AA2" w:rsidRDefault="00344AA2" w:rsidP="00344AA2">
      <w:pPr>
        <w:rPr>
          <w:position w:val="-44"/>
        </w:rPr>
      </w:pPr>
      <w:r w:rsidRPr="00344AA2">
        <w:rPr>
          <w:position w:val="-44"/>
        </w:rPr>
        <w:t>w_l(u\in X):=\frac{\textrm{cap}(u)}{\textrm{cap}(X)}</w:t>
      </w:r>
    </w:p>
    <w:p w14:paraId="38996B6B" w14:textId="4C6B0EE2" w:rsidR="00344AA2" w:rsidRDefault="00344AA2" w:rsidP="00344AA2">
      <w:pPr>
        <w:rPr>
          <w:position w:val="-44"/>
        </w:rPr>
      </w:pPr>
      <w:r>
        <w:rPr>
          <w:position w:val="-44"/>
        </w:rPr>
        <w:t>\]</w:t>
      </w:r>
    </w:p>
    <w:p w14:paraId="409A8B6F" w14:textId="77777777" w:rsidR="000C45C1" w:rsidRDefault="000C45C1" w:rsidP="00344AA2">
      <w:pPr>
        <w:rPr>
          <w:position w:val="-44"/>
        </w:rPr>
      </w:pPr>
    </w:p>
    <w:p w14:paraId="117A6F49" w14:textId="49DB9F38" w:rsidR="00626978" w:rsidRDefault="00C4098F" w:rsidP="00C4098F">
      <w:r>
        <w:t xml:space="preserve">This formula states that the </w:t>
      </w:r>
      <w:r w:rsidR="00E432D0">
        <w:t>weight</w:t>
      </w:r>
      <w:r>
        <w:t xml:space="preserve"> is </w:t>
      </w:r>
      <w:r w:rsidR="00E432D0">
        <w:t xml:space="preserve">defined as the normalized bandwidth between node </w:t>
      </w:r>
      <w:r w:rsidR="000C45C1">
        <w:t>$u$</w:t>
      </w:r>
      <w:r w:rsidR="00E432D0">
        <w:t xml:space="preserve"> and all graph nodes in the tree node's parent</w:t>
      </w:r>
      <w:r>
        <w:t>.</w:t>
      </w:r>
      <w:r w:rsidR="00EC337B">
        <w:t xml:space="preserve"> For the root node, the capacity is defined as the total capacity of the network.</w:t>
      </w:r>
    </w:p>
    <w:p w14:paraId="03E40B5A" w14:textId="77777777" w:rsidR="000C45C1" w:rsidRDefault="000C45C1" w:rsidP="00C4098F"/>
    <w:p w14:paraId="3B6A6E01" w14:textId="751E2D5B" w:rsidR="000D14A8" w:rsidRDefault="008171AA" w:rsidP="000D14A8">
      <w:r>
        <w:t>After</w:t>
      </w:r>
      <w:r w:rsidR="000D14A8">
        <w:t xml:space="preserve"> the tree is generated, it can be distributed to the rest of the system via the new routing table available and request routing table commands. The tree isn't a routing table in the strictest sense, but it serves the same purpose as a routing table.</w:t>
      </w:r>
    </w:p>
    <w:p w14:paraId="410288DF" w14:textId="77777777" w:rsidR="000D14A8" w:rsidRDefault="000D14A8" w:rsidP="000D14A8">
      <w:pPr>
        <w:ind w:left="360"/>
      </w:pPr>
    </w:p>
    <w:p w14:paraId="39361773" w14:textId="1BFC2918" w:rsidR="00A81A6D" w:rsidRDefault="00511D5A" w:rsidP="00511D5A">
      <w:r>
        <w:t>\subsection{</w:t>
      </w:r>
      <w:r w:rsidR="00A81A6D">
        <w:t>Path Selection</w:t>
      </w:r>
      <w:r>
        <w:t>}</w:t>
      </w:r>
      <w:r w:rsidR="00A81A6D" w:rsidRPr="00A81A6D">
        <w:t>\label{sec:routing:methodology:path_selection}</w:t>
      </w:r>
    </w:p>
    <w:p w14:paraId="4F65427D" w14:textId="77777777" w:rsidR="00511D5A" w:rsidRPr="00511D5A" w:rsidRDefault="00511D5A" w:rsidP="00511D5A"/>
    <w:p w14:paraId="03808FD7" w14:textId="71579CBA" w:rsidR="00A81A6D" w:rsidRDefault="00EC3AC8" w:rsidP="00DA778F">
      <w:r>
        <w:t>The first step in determining the path</w:t>
      </w:r>
      <w:r w:rsidR="008171AA">
        <w:t xml:space="preserve"> that</w:t>
      </w:r>
      <w:r>
        <w:t xml:space="preserve"> a packet will take is to find the path in the tree network</w:t>
      </w:r>
      <w:r w:rsidR="00E432D0">
        <w:t xml:space="preserve">, </w:t>
      </w:r>
      <w:r w:rsidR="00511D5A" w:rsidRPr="00511D5A">
        <w:t>$\mathscr{P}_T $</w:t>
      </w:r>
      <w:r>
        <w:t>. This is done by find the path from the source leaf to the tree root, the path from the destination leaf to the tree root</w:t>
      </w:r>
      <w:r w:rsidR="003D7220">
        <w:t xml:space="preserve"> and</w:t>
      </w:r>
      <w:r>
        <w:t xml:space="preserve"> concatenating the paths. An example is shown in Figure </w:t>
      </w:r>
      <w:r w:rsidRPr="00EC3AC8">
        <w:rPr>
          <w:color w:val="FF0000"/>
        </w:rPr>
        <w:t>\ref{fig:routing:example_tree_path}</w:t>
      </w:r>
      <w:r>
        <w:t>.</w:t>
      </w:r>
    </w:p>
    <w:p w14:paraId="492491FE" w14:textId="77777777" w:rsidR="00511D5A" w:rsidRDefault="00511D5A" w:rsidP="00DA778F"/>
    <w:p w14:paraId="2EE8764D" w14:textId="77777777" w:rsidR="00511D5A" w:rsidRDefault="00511D5A" w:rsidP="00511D5A">
      <w:r>
        <w:t>\begin{figure}[ptb]</w:t>
      </w:r>
    </w:p>
    <w:p w14:paraId="270F4556" w14:textId="77777777" w:rsidR="00511D5A" w:rsidRDefault="00511D5A" w:rsidP="00511D5A">
      <w:r>
        <w:tab/>
        <w:t>\begin{centering}</w:t>
      </w:r>
    </w:p>
    <w:p w14:paraId="0FE3B429" w14:textId="11BF96D8" w:rsidR="00511D5A" w:rsidRDefault="00511D5A" w:rsidP="00511D5A">
      <w:r>
        <w:tab/>
      </w:r>
      <w:r>
        <w:tab/>
        <w:t>\includegraphics{Routing/Figures/routing-</w:t>
      </w:r>
      <w:r w:rsidRPr="00EC3AC8">
        <w:rPr>
          <w:color w:val="FF0000"/>
        </w:rPr>
        <w:t>example_tree_path</w:t>
      </w:r>
      <w:r>
        <w:t>.pdf}</w:t>
      </w:r>
    </w:p>
    <w:p w14:paraId="2D833A0D" w14:textId="5DC85B46" w:rsidR="00511D5A" w:rsidRDefault="00511D5A" w:rsidP="00511D5A">
      <w:r>
        <w:tab/>
      </w:r>
      <w:r>
        <w:tab/>
        <w:t>\caption{</w:t>
      </w:r>
      <w:r w:rsidRPr="00EC3AC8">
        <w:rPr>
          <w:color w:val="FF0000"/>
        </w:rPr>
        <w:t>Example Tree Path</w:t>
      </w:r>
      <w:r>
        <w:t>}</w:t>
      </w:r>
    </w:p>
    <w:p w14:paraId="1E56BE32" w14:textId="0DCD029F" w:rsidR="00511D5A" w:rsidRDefault="00511D5A" w:rsidP="00511D5A">
      <w:r>
        <w:tab/>
      </w:r>
      <w:r>
        <w:tab/>
        <w:t>\label{fig:routing:</w:t>
      </w:r>
      <w:r w:rsidRPr="00EC3AC8">
        <w:rPr>
          <w:color w:val="FF0000"/>
        </w:rPr>
        <w:t>example_tree_path</w:t>
      </w:r>
      <w:r>
        <w:t>}</w:t>
      </w:r>
    </w:p>
    <w:p w14:paraId="00CB43DB" w14:textId="77777777" w:rsidR="00511D5A" w:rsidRDefault="00511D5A" w:rsidP="00511D5A">
      <w:r>
        <w:tab/>
        <w:t>\end{centering}</w:t>
      </w:r>
    </w:p>
    <w:p w14:paraId="4F0076C6" w14:textId="10F6EB2C" w:rsidR="00EC3AC8" w:rsidRDefault="00511D5A" w:rsidP="00511D5A">
      <w:r>
        <w:t>\end{figure}</w:t>
      </w:r>
    </w:p>
    <w:p w14:paraId="5FD9724E" w14:textId="7E0AA4FF" w:rsidR="00EC3AC8" w:rsidRDefault="00EC3AC8" w:rsidP="00EC3AC8">
      <w:pPr>
        <w:spacing w:line="240" w:lineRule="auto"/>
        <w:rPr>
          <w:color w:val="FF0000"/>
        </w:rPr>
      </w:pPr>
    </w:p>
    <w:p w14:paraId="4C159774" w14:textId="14FBBCB7" w:rsidR="00B0516F" w:rsidRDefault="00B0516F" w:rsidP="00511D5A">
      <w:r>
        <w:t>The next step</w:t>
      </w:r>
      <w:r w:rsidR="00E432D0">
        <w:t xml:space="preserve"> is to select a path </w:t>
      </w:r>
      <w:r w:rsidR="00511D5A" w:rsidRPr="00511D5A">
        <w:t xml:space="preserve">$\mathscr{P} $ </w:t>
      </w:r>
      <w:r w:rsidR="00E432D0">
        <w:t xml:space="preserve"> comprised of nodes in </w:t>
      </w:r>
      <w:r w:rsidR="00511D5A">
        <w:t>$G$</w:t>
      </w:r>
      <w:r w:rsidR="00E432D0">
        <w:t xml:space="preserve"> </w:t>
      </w:r>
      <w:r w:rsidR="00E432D0" w:rsidRPr="00511D5A">
        <w:t>from</w:t>
      </w:r>
      <w:r w:rsidR="00511D5A" w:rsidRPr="00511D5A">
        <w:t xml:space="preserve"> $\mathscr{P}_T $</w:t>
      </w:r>
      <w:r w:rsidR="00E432D0" w:rsidRPr="00511D5A">
        <w:t>. This</w:t>
      </w:r>
      <w:r w:rsidR="00E432D0">
        <w:t xml:space="preserve"> is done by generating randomized values for each node in a subgraph, and selecting based on this randomization and the weight.</w:t>
      </w:r>
      <w:r w:rsidR="003D7220">
        <w:t xml:space="preserve"> A side effect of not using linear programming to solve this problem is that sometimes a selected path gets ``stuck,'' where there are no nodes in the next subgraph connected to the currently selected subgraph. In this case, the algorithm backtracks to the previous tree node, marks the previously selected graph node as invalid, and tries again.</w:t>
      </w:r>
      <w:r w:rsidR="00E708FE">
        <w:t xml:space="preserve"> An example path selection is shown in Figure </w:t>
      </w:r>
      <w:r w:rsidR="00E708FE" w:rsidRPr="00E708FE">
        <w:rPr>
          <w:color w:val="FF0000"/>
        </w:rPr>
        <w:t>\ref{fig:routing:example_path_selection}</w:t>
      </w:r>
      <w:r w:rsidR="00E708FE">
        <w:t>.</w:t>
      </w:r>
    </w:p>
    <w:p w14:paraId="6CDDAFD5" w14:textId="77777777" w:rsidR="00511D5A" w:rsidRDefault="00511D5A" w:rsidP="00E708FE">
      <w:pPr>
        <w:spacing w:line="240" w:lineRule="auto"/>
      </w:pPr>
    </w:p>
    <w:p w14:paraId="452CFBBB" w14:textId="77777777" w:rsidR="007928FA" w:rsidRDefault="007928FA" w:rsidP="007928FA">
      <w:r>
        <w:t>\begin{figure}[ptb]</w:t>
      </w:r>
    </w:p>
    <w:p w14:paraId="69C21C68" w14:textId="77777777" w:rsidR="007928FA" w:rsidRDefault="007928FA" w:rsidP="007928FA">
      <w:r>
        <w:tab/>
        <w:t>\begin{centering}</w:t>
      </w:r>
    </w:p>
    <w:p w14:paraId="56C8BC10" w14:textId="42D874EA" w:rsidR="007928FA" w:rsidRDefault="007928FA" w:rsidP="007928FA">
      <w:r>
        <w:tab/>
      </w:r>
      <w:r>
        <w:tab/>
        <w:t>\includegraphics{Routing/Figures/routing-</w:t>
      </w:r>
      <w:r w:rsidRPr="00E708FE">
        <w:rPr>
          <w:color w:val="FF0000"/>
        </w:rPr>
        <w:t>example_path_selection</w:t>
      </w:r>
      <w:r>
        <w:t>.pdf}</w:t>
      </w:r>
    </w:p>
    <w:p w14:paraId="6DE39C6F" w14:textId="074B2462" w:rsidR="007928FA" w:rsidRDefault="007928FA" w:rsidP="007928FA">
      <w:r>
        <w:tab/>
      </w:r>
      <w:r>
        <w:tab/>
        <w:t>\caption{</w:t>
      </w:r>
      <w:r w:rsidRPr="00E708FE">
        <w:rPr>
          <w:color w:val="FF0000"/>
        </w:rPr>
        <w:t>Example path selection</w:t>
      </w:r>
      <w:r>
        <w:t>}</w:t>
      </w:r>
    </w:p>
    <w:p w14:paraId="4FF53A5F" w14:textId="251B611F" w:rsidR="007928FA" w:rsidRDefault="007928FA" w:rsidP="007928FA">
      <w:r>
        <w:tab/>
      </w:r>
      <w:r>
        <w:tab/>
        <w:t>\label{fig:routing:</w:t>
      </w:r>
      <w:r w:rsidRPr="00E708FE">
        <w:rPr>
          <w:color w:val="FF0000"/>
        </w:rPr>
        <w:t>example_path_selection</w:t>
      </w:r>
      <w:r>
        <w:t>}</w:t>
      </w:r>
    </w:p>
    <w:p w14:paraId="0DCD2582" w14:textId="77777777" w:rsidR="007928FA" w:rsidRDefault="007928FA" w:rsidP="007928FA">
      <w:r>
        <w:tab/>
        <w:t>\end{centering}</w:t>
      </w:r>
    </w:p>
    <w:p w14:paraId="39E578B1" w14:textId="12249B49" w:rsidR="00E708FE" w:rsidRDefault="007928FA" w:rsidP="007928FA">
      <w:r>
        <w:t>\end{figure}</w:t>
      </w:r>
    </w:p>
    <w:p w14:paraId="34DF6BB8" w14:textId="050A10A6" w:rsidR="00E708FE" w:rsidRDefault="00E708FE" w:rsidP="00E708FE">
      <w:pPr>
        <w:spacing w:line="240" w:lineRule="auto"/>
      </w:pPr>
    </w:p>
    <w:p w14:paraId="16F1E3B1" w14:textId="0E2876AA" w:rsidR="00E708FE" w:rsidRDefault="00E708FE" w:rsidP="00E432D0">
      <w:r>
        <w:t xml:space="preserve">The final step is to remove any redundant graph nodes. Nodes may be repeated in direct succession, or there may be other nodes in between, in which case this represents a path cycle. Once this is complete a valid path has been selected. An example path reduction is shown in Figure </w:t>
      </w:r>
      <w:r w:rsidRPr="00E708FE">
        <w:rPr>
          <w:color w:val="FF0000"/>
        </w:rPr>
        <w:t>\ref{fig:routing:example_</w:t>
      </w:r>
      <w:r w:rsidR="00E37EFC">
        <w:rPr>
          <w:color w:val="FF0000"/>
        </w:rPr>
        <w:t>path_reduction</w:t>
      </w:r>
      <w:r w:rsidRPr="00E708FE">
        <w:rPr>
          <w:color w:val="FF0000"/>
        </w:rPr>
        <w:t>}</w:t>
      </w:r>
      <w:r>
        <w:t>.</w:t>
      </w:r>
    </w:p>
    <w:p w14:paraId="6E2D6966" w14:textId="77777777" w:rsidR="007928FA" w:rsidRDefault="007928FA" w:rsidP="00E432D0"/>
    <w:p w14:paraId="2D6474D7" w14:textId="77777777" w:rsidR="007928FA" w:rsidRDefault="007928FA" w:rsidP="007928FA">
      <w:r>
        <w:t>\begin{figure}[ptb]</w:t>
      </w:r>
    </w:p>
    <w:p w14:paraId="01E32CCF" w14:textId="77777777" w:rsidR="007928FA" w:rsidRDefault="007928FA" w:rsidP="007928FA">
      <w:r>
        <w:tab/>
        <w:t>\begin{centering}</w:t>
      </w:r>
    </w:p>
    <w:p w14:paraId="033AA65E" w14:textId="5FF2F7FA" w:rsidR="007928FA" w:rsidRDefault="007928FA" w:rsidP="007928FA">
      <w:r>
        <w:tab/>
      </w:r>
      <w:r>
        <w:tab/>
        <w:t>\includegraphics{Routing/Figures/routing-</w:t>
      </w:r>
      <w:r>
        <w:rPr>
          <w:color w:val="FF0000"/>
        </w:rPr>
        <w:t>example_path_reduction</w:t>
      </w:r>
      <w:r>
        <w:t>.pdf}</w:t>
      </w:r>
    </w:p>
    <w:p w14:paraId="7C0D1B38" w14:textId="695D165B" w:rsidR="007928FA" w:rsidRDefault="007928FA" w:rsidP="007928FA">
      <w:r>
        <w:tab/>
      </w:r>
      <w:r>
        <w:tab/>
        <w:t>\caption{</w:t>
      </w:r>
      <w:r w:rsidRPr="00E708FE">
        <w:rPr>
          <w:color w:val="FF0000"/>
        </w:rPr>
        <w:t>Example reduced path</w:t>
      </w:r>
      <w:r>
        <w:t>}</w:t>
      </w:r>
    </w:p>
    <w:p w14:paraId="1DDA3797" w14:textId="1C3C32D7" w:rsidR="007928FA" w:rsidRDefault="007928FA" w:rsidP="007928FA">
      <w:r>
        <w:tab/>
      </w:r>
      <w:r>
        <w:tab/>
        <w:t>\label{fig:routing:</w:t>
      </w:r>
      <w:r>
        <w:rPr>
          <w:color w:val="FF0000"/>
        </w:rPr>
        <w:t>example_path_reduction</w:t>
      </w:r>
      <w:r>
        <w:t>}</w:t>
      </w:r>
    </w:p>
    <w:p w14:paraId="57935E9E" w14:textId="77777777" w:rsidR="007928FA" w:rsidRDefault="007928FA" w:rsidP="007928FA">
      <w:r>
        <w:tab/>
        <w:t>\end{centering}</w:t>
      </w:r>
    </w:p>
    <w:p w14:paraId="7AA8E794" w14:textId="4BA1A72B" w:rsidR="00E708FE" w:rsidRDefault="007928FA" w:rsidP="007928FA">
      <w:r>
        <w:t>\end{figure}</w:t>
      </w:r>
    </w:p>
    <w:p w14:paraId="3CC900EB" w14:textId="072013E8" w:rsidR="00E708FE" w:rsidRDefault="00E708FE" w:rsidP="00E708FE">
      <w:pPr>
        <w:spacing w:line="240" w:lineRule="auto"/>
      </w:pPr>
    </w:p>
    <w:p w14:paraId="01A6FB20" w14:textId="456F8B96" w:rsidR="00DA778F" w:rsidRDefault="007928FA" w:rsidP="007928FA">
      <w:r>
        <w:t>\section{</w:t>
      </w:r>
      <w:r w:rsidR="00DA778F">
        <w:t>Implementation</w:t>
      </w:r>
      <w:r>
        <w:t>}</w:t>
      </w:r>
      <w:r w:rsidR="00DA778F" w:rsidRPr="00F2099E">
        <w:t>\label{sec:routing</w:t>
      </w:r>
      <w:r w:rsidR="009C2DCC">
        <w:t>:</w:t>
      </w:r>
      <w:r w:rsidR="00DA778F" w:rsidRPr="00F2099E">
        <w:t>implementation}</w:t>
      </w:r>
    </w:p>
    <w:p w14:paraId="74A86CD7" w14:textId="77777777" w:rsidR="007928FA" w:rsidRPr="007928FA" w:rsidRDefault="007928FA" w:rsidP="007928FA"/>
    <w:p w14:paraId="05A093F7" w14:textId="1695566F" w:rsidR="00FF010A" w:rsidRDefault="007928FA" w:rsidP="007928FA">
      <w:r>
        <w:t>\subsection{</w:t>
      </w:r>
      <w:r w:rsidR="00FF010A">
        <w:t>Routing Tree Generation</w:t>
      </w:r>
      <w:r>
        <w:t>}</w:t>
      </w:r>
      <w:r w:rsidR="00FF010A" w:rsidRPr="00FF010A">
        <w:t>\label{sec:routing:implementation:routing_tree_generation}</w:t>
      </w:r>
    </w:p>
    <w:p w14:paraId="7A21A63B" w14:textId="77777777" w:rsidR="007928FA" w:rsidRDefault="007928FA" w:rsidP="007928FA"/>
    <w:p w14:paraId="7DFC990B" w14:textId="0DC02DAF" w:rsidR="00DA778F" w:rsidRDefault="009A4D9C" w:rsidP="00DA778F">
      <w:r>
        <w:t>The first step in the routing algorithm is, once again, generating the graph. In practice, an edge list is created before the adjacency matrix to aid in speeding up later steps</w:t>
      </w:r>
      <w:r w:rsidR="001D21CE">
        <w:t>. Edges are represented by a tuple consisting of the addresses of the two endpoint nodes. Each tuple is always ordered with the lowe</w:t>
      </w:r>
      <w:r w:rsidR="00C22BB6">
        <w:t>r address first, and the list of tuples is ordered first by the lower address, then by the upper address</w:t>
      </w:r>
      <w:r w:rsidR="009C3B8F">
        <w:t xml:space="preserve">. </w:t>
      </w:r>
      <w:r w:rsidR="008171AA">
        <w:t>When</w:t>
      </w:r>
      <w:r w:rsidR="009C3B8F">
        <w:t xml:space="preserve"> an edge is added to the edge list, it is also added to the adjacency matrix</w:t>
      </w:r>
      <w:r>
        <w:t xml:space="preserve">. </w:t>
      </w:r>
      <w:r w:rsidR="009C3B8F">
        <w:t>A</w:t>
      </w:r>
      <w:r>
        <w:t>n adjacency matrix</w:t>
      </w:r>
      <w:r w:rsidR="009C3B8F">
        <w:t xml:space="preserve"> is used</w:t>
      </w:r>
      <w:r>
        <w:t xml:space="preserve"> because determining whether or not two nodes are connected only requires a single lookup operation and no loops, which greatly increases performance. This is important because the routing algorithm checks this information many times, thus even slight increases in performance here result in large performance increases aggregately.</w:t>
      </w:r>
    </w:p>
    <w:p w14:paraId="77F31154" w14:textId="77777777" w:rsidR="007928FA" w:rsidRDefault="007928FA" w:rsidP="00DA778F"/>
    <w:p w14:paraId="0C7D7D1C" w14:textId="54B8BBAC" w:rsidR="009C3B8F" w:rsidRDefault="009C3B8F" w:rsidP="00C57B41">
      <w:r>
        <w:t xml:space="preserve">The second step in the routing algorithm is to generate the tree decomposition. The set of all minimal paths is created before the partitioning process begins to save computation time during the partitioning process. The algorithm for creating the minimal path list is borrowed from </w:t>
      </w:r>
      <w:r w:rsidRPr="009C3B8F">
        <w:rPr>
          <w:color w:val="FF0000"/>
        </w:rPr>
        <w:t>\ref{2007-lau-java_library_of_graph_algorithms}</w:t>
      </w:r>
      <w:r w:rsidR="00C57B41">
        <w:t>, and is essentially a modified version of Dijkstra's algorithm that re-uses i</w:t>
      </w:r>
      <w:r w:rsidR="00CE4B78">
        <w:t xml:space="preserve">nformation between destinations. The algorithm is shown in </w:t>
      </w:r>
      <w:r w:rsidR="00877465">
        <w:t>Algorithm</w:t>
      </w:r>
      <w:r w:rsidR="00CE4B78">
        <w:t xml:space="preserve"> </w:t>
      </w:r>
      <w:r w:rsidR="00CE4B78" w:rsidRPr="00CE4B78">
        <w:rPr>
          <w:color w:val="FF0000"/>
        </w:rPr>
        <w:t>\ref{</w:t>
      </w:r>
      <w:r w:rsidR="00877465">
        <w:rPr>
          <w:color w:val="FF0000"/>
        </w:rPr>
        <w:t>alg</w:t>
      </w:r>
      <w:r w:rsidR="00CE4B78" w:rsidRPr="00CE4B78">
        <w:rPr>
          <w:color w:val="FF0000"/>
        </w:rPr>
        <w:t>:routing:shortest_minimal_paths}</w:t>
      </w:r>
      <w:r w:rsidR="00CE4B78">
        <w:t>.</w:t>
      </w:r>
    </w:p>
    <w:p w14:paraId="68A6626F" w14:textId="521B309D" w:rsidR="00201A23" w:rsidRDefault="00201A23" w:rsidP="00430132">
      <w:pPr>
        <w:spacing w:line="240" w:lineRule="auto"/>
      </w:pPr>
      <w:r>
        <w:t>\begin{algorithm}</w:t>
      </w:r>
    </w:p>
    <w:p w14:paraId="0327D29B" w14:textId="2ACBF365" w:rsidR="00201A23" w:rsidRDefault="00201A23" w:rsidP="00877465">
      <w:pPr>
        <w:spacing w:line="240" w:lineRule="auto"/>
        <w:ind w:left="720"/>
      </w:pPr>
      <w:r>
        <w:t>\caption[</w:t>
      </w:r>
      <w:r w:rsidRPr="00CE4B78">
        <w:rPr>
          <w:color w:val="FF0000"/>
        </w:rPr>
        <w:t>Shortest Minimal Path</w:t>
      </w:r>
      <w:r>
        <w:rPr>
          <w:color w:val="FF0000"/>
        </w:rPr>
        <w:t>]</w:t>
      </w:r>
      <w:r>
        <w:t>{</w:t>
      </w:r>
      <w:r w:rsidRPr="00CE4B78">
        <w:rPr>
          <w:color w:val="FF0000"/>
        </w:rPr>
        <w:t>Shortest Minimal Path Algorithm</w:t>
      </w:r>
      <w:r>
        <w:rPr>
          <w:color w:val="FF0000"/>
        </w:rPr>
        <w:t xml:space="preserve"> </w:t>
      </w:r>
      <w:r w:rsidRPr="009C3B8F">
        <w:rPr>
          <w:color w:val="FF0000"/>
        </w:rPr>
        <w:t>\ref{2007-lau-java_library_of_graph_algorithms}</w:t>
      </w:r>
      <w:r>
        <w:t>}</w:t>
      </w:r>
    </w:p>
    <w:p w14:paraId="3CC06D5D" w14:textId="164D4B96" w:rsidR="00201A23" w:rsidRDefault="00430132" w:rsidP="00877465">
      <w:pPr>
        <w:spacing w:line="240" w:lineRule="auto"/>
        <w:ind w:left="720"/>
      </w:pPr>
      <w:r>
        <w:t>\begin{algorithmic}</w:t>
      </w:r>
      <w:r w:rsidR="00616A87">
        <w:t>[1]</w:t>
      </w:r>
    </w:p>
    <w:p w14:paraId="7699D375" w14:textId="2F28484C" w:rsidR="00430132" w:rsidRDefault="00430132" w:rsidP="00877465">
      <w:pPr>
        <w:spacing w:line="240" w:lineRule="auto"/>
        <w:ind w:left="1440"/>
      </w:pPr>
      <w:r>
        <w:t>\STATE \textbf{</w:t>
      </w:r>
      <w:r w:rsidR="0075537D">
        <w:t>g</w:t>
      </w:r>
      <w:r>
        <w:t>iven} $n$ nodes and $m$ edges</w:t>
      </w:r>
    </w:p>
    <w:p w14:paraId="0652303C" w14:textId="053EDB6C" w:rsidR="00430132" w:rsidRDefault="00430132" w:rsidP="00877465">
      <w:pPr>
        <w:spacing w:line="240" w:lineRule="auto"/>
        <w:ind w:left="1440"/>
      </w:pPr>
      <w:r>
        <w:t>\STATE \textbf{</w:t>
      </w:r>
      <w:r w:rsidR="0075537D">
        <w:t>f</w:t>
      </w:r>
      <w:r>
        <w:t>ind} the shortest paths, $S(i)$, given $i=2,...,n $ from node 1 to all others</w:t>
      </w:r>
    </w:p>
    <w:p w14:paraId="1A112386" w14:textId="77777777" w:rsidR="00430132" w:rsidRDefault="00430132" w:rsidP="00877465">
      <w:pPr>
        <w:spacing w:line="240" w:lineRule="auto"/>
        <w:ind w:left="1440"/>
      </w:pPr>
      <w:r>
        <w:t>\STATE \textbf{set} $p=1, k=n, S(1)=0$</w:t>
      </w:r>
    </w:p>
    <w:p w14:paraId="1E8C8839" w14:textId="77777777" w:rsidR="00430132" w:rsidRDefault="00430132" w:rsidP="00877465">
      <w:pPr>
        <w:spacing w:line="240" w:lineRule="auto"/>
        <w:ind w:left="1440"/>
      </w:pPr>
      <w:r>
        <w:t>\REPEAT</w:t>
      </w:r>
    </w:p>
    <w:p w14:paraId="1052C38F" w14:textId="77777777" w:rsidR="00430132" w:rsidRDefault="00430132" w:rsidP="00877465">
      <w:pPr>
        <w:spacing w:line="240" w:lineRule="auto"/>
        <w:ind w:left="1440"/>
      </w:pPr>
      <w:r>
        <w:t>\FOR{$i=1,2,...,n $}</w:t>
      </w:r>
    </w:p>
    <w:p w14:paraId="5224F80D" w14:textId="77777777" w:rsidR="00430132" w:rsidRDefault="00430132" w:rsidP="00877465">
      <w:pPr>
        <w:spacing w:line="240" w:lineRule="auto"/>
        <w:ind w:left="1440"/>
      </w:pPr>
      <w:r>
        <w:tab/>
        <w:t>\STATE \textbf{set} $L(i)=i, S(i)=\infty $</w:t>
      </w:r>
    </w:p>
    <w:p w14:paraId="6F4CDFEA" w14:textId="77777777" w:rsidR="00430132" w:rsidRDefault="00430132" w:rsidP="00877465">
      <w:pPr>
        <w:spacing w:line="240" w:lineRule="auto"/>
        <w:ind w:left="1440"/>
      </w:pPr>
      <w:r>
        <w:t>\ENDFOR</w:t>
      </w:r>
    </w:p>
    <w:p w14:paraId="73370200" w14:textId="77777777" w:rsidR="00430132" w:rsidRDefault="00430132" w:rsidP="00877465">
      <w:pPr>
        <w:spacing w:line="240" w:lineRule="auto"/>
        <w:ind w:left="1440"/>
      </w:pPr>
      <w:r>
        <w:t>\FORALL{$i=2,3,...,n$}</w:t>
      </w:r>
    </w:p>
    <w:p w14:paraId="2054ACB8" w14:textId="77777777" w:rsidR="00430132" w:rsidRDefault="00430132" w:rsidP="00877465">
      <w:pPr>
        <w:spacing w:line="240" w:lineRule="auto"/>
        <w:ind w:left="1440"/>
      </w:pPr>
      <w:r>
        <w:tab/>
        <w:t>\STATE \textbf{let} $j=L(i)$</w:t>
      </w:r>
    </w:p>
    <w:p w14:paraId="6B72C5EA" w14:textId="77777777" w:rsidR="00430132" w:rsidRDefault="00430132" w:rsidP="00877465">
      <w:pPr>
        <w:spacing w:line="240" w:lineRule="auto"/>
        <w:ind w:left="1440"/>
      </w:pPr>
      <w:r>
        <w:tab/>
        <w:t>\STATE $S(j)=\textrm{min}\left( S(j),S(p)+1\right) $</w:t>
      </w:r>
    </w:p>
    <w:p w14:paraId="2D1F8F41" w14:textId="77777777" w:rsidR="00430132" w:rsidRDefault="00430132" w:rsidP="00877465">
      <w:pPr>
        <w:spacing w:line="240" w:lineRule="auto"/>
        <w:ind w:left="1440"/>
      </w:pPr>
      <w:r>
        <w:tab/>
        <w:t>\IF{$S(j)$ is less than the current minimum}</w:t>
      </w:r>
    </w:p>
    <w:p w14:paraId="2EC78403" w14:textId="77777777" w:rsidR="00430132" w:rsidRDefault="00430132" w:rsidP="00877465">
      <w:pPr>
        <w:spacing w:line="240" w:lineRule="auto"/>
        <w:ind w:left="1440"/>
      </w:pPr>
      <w:r>
        <w:tab/>
      </w:r>
      <w:r>
        <w:tab/>
        <w:t>\STATE \textbf{set} $q=j, t=i$</w:t>
      </w:r>
    </w:p>
    <w:p w14:paraId="372020EF" w14:textId="77777777" w:rsidR="00430132" w:rsidRDefault="00430132" w:rsidP="00877465">
      <w:pPr>
        <w:spacing w:line="240" w:lineRule="auto"/>
        <w:ind w:left="1440"/>
      </w:pPr>
      <w:r>
        <w:tab/>
        <w:t>\ENDIF</w:t>
      </w:r>
    </w:p>
    <w:p w14:paraId="669C535A" w14:textId="77777777" w:rsidR="00430132" w:rsidRDefault="00430132" w:rsidP="00877465">
      <w:pPr>
        <w:spacing w:line="240" w:lineRule="auto"/>
        <w:ind w:left="1440"/>
      </w:pPr>
      <w:r>
        <w:t>\ENDFOR</w:t>
      </w:r>
    </w:p>
    <w:p w14:paraId="16369E6E" w14:textId="77777777" w:rsidR="00430132" w:rsidRDefault="00430132" w:rsidP="00877465">
      <w:pPr>
        <w:spacing w:line="240" w:lineRule="auto"/>
        <w:ind w:left="1440"/>
      </w:pPr>
      <w:r>
        <w:t>\STATE \textbf{set} $p=q, L(t)=L(k),k=k-1$</w:t>
      </w:r>
    </w:p>
    <w:p w14:paraId="4868A9AB" w14:textId="77777777" w:rsidR="00430132" w:rsidRDefault="00430132" w:rsidP="00877465">
      <w:pPr>
        <w:spacing w:line="240" w:lineRule="auto"/>
        <w:ind w:left="1440"/>
      </w:pPr>
      <w:r>
        <w:t>\UNTIL{$k=1$}</w:t>
      </w:r>
    </w:p>
    <w:p w14:paraId="6319404A" w14:textId="77777777" w:rsidR="00430132" w:rsidRDefault="00430132" w:rsidP="00877465">
      <w:pPr>
        <w:spacing w:line="240" w:lineRule="auto"/>
        <w:ind w:left="720"/>
      </w:pPr>
      <w:r>
        <w:t>\end{algorithmic}</w:t>
      </w:r>
    </w:p>
    <w:p w14:paraId="4320A246" w14:textId="225322B2" w:rsidR="00201A23" w:rsidRDefault="00201A23" w:rsidP="00877465">
      <w:pPr>
        <w:spacing w:line="240" w:lineRule="auto"/>
        <w:ind w:left="720"/>
      </w:pPr>
      <w:r>
        <w:t>\label{</w:t>
      </w:r>
      <w:r w:rsidR="00877465">
        <w:t>alg</w:t>
      </w:r>
      <w:r w:rsidRPr="00CE4B78">
        <w:rPr>
          <w:color w:val="FF0000"/>
        </w:rPr>
        <w:t>:routing:shortest_minimal_paths</w:t>
      </w:r>
      <w:r>
        <w:t>}</w:t>
      </w:r>
    </w:p>
    <w:p w14:paraId="7824CD46" w14:textId="544493DC" w:rsidR="00201A23" w:rsidRDefault="00201A23" w:rsidP="00430132">
      <w:pPr>
        <w:spacing w:line="240" w:lineRule="auto"/>
      </w:pPr>
      <w:r>
        <w:t>\end{algorithm}</w:t>
      </w:r>
    </w:p>
    <w:p w14:paraId="5AC43D9C" w14:textId="77777777" w:rsidR="00430132" w:rsidRDefault="00430132" w:rsidP="00430132">
      <w:pPr>
        <w:spacing w:line="240" w:lineRule="auto"/>
        <w:rPr>
          <w:color w:val="FF0000"/>
        </w:rPr>
      </w:pPr>
    </w:p>
    <w:p w14:paraId="111C8563" w14:textId="5F2E16FF" w:rsidR="004F5E68" w:rsidRDefault="004F5E68" w:rsidP="004F5E68">
      <w:r>
        <w:t xml:space="preserve">To partition a </w:t>
      </w:r>
      <w:r w:rsidR="00875BA1">
        <w:t>(sub)</w:t>
      </w:r>
      <w:r>
        <w:t xml:space="preserve">graph, the algorithm first checks if there are two nodes because </w:t>
      </w:r>
      <w:r w:rsidR="008171AA">
        <w:t>that</w:t>
      </w:r>
      <w:r>
        <w:t xml:space="preserve"> is a special case. If there are two nodes, then the two nodes are split and the branch is finished. If there are more than two nodes, then the longest path is found by comparing the minimal paths between all nodes in the </w:t>
      </w:r>
      <w:r w:rsidR="00875BA1">
        <w:t>(sub)</w:t>
      </w:r>
      <w:r>
        <w:t>graph.</w:t>
      </w:r>
      <w:r w:rsidR="00C42FB8">
        <w:t xml:space="preserve"> </w:t>
      </w:r>
      <w:r w:rsidR="008171AA">
        <w:t>After</w:t>
      </w:r>
      <w:r w:rsidR="00C42FB8">
        <w:t xml:space="preserve"> the path is found, the distance from the start endpoint to all of the other nodes is found, and all of the nodes are sorted according to distance. The cut-point is calculated and the rule of thirds is checked. If the rule of thirds fails, then the cut-point is shifted</w:t>
      </w:r>
      <w:r w:rsidR="00C240EB">
        <w:t xml:space="preserve"> until the rule is satisfied. </w:t>
      </w:r>
      <w:r w:rsidR="008171AA">
        <w:t>After</w:t>
      </w:r>
      <w:r w:rsidR="00C240EB">
        <w:t xml:space="preserve"> the groups have been determined, the new child nodes of a parent node are created. If there are two or more nodes in the new child node, then the partition algorithm is called again.</w:t>
      </w:r>
      <w:r w:rsidR="00717E1B">
        <w:t xml:space="preserve"> The complete partition algorithm is shown in Table </w:t>
      </w:r>
      <w:r w:rsidR="00717E1B" w:rsidRPr="00717E1B">
        <w:rPr>
          <w:color w:val="FF0000"/>
        </w:rPr>
        <w:t>\ref{</w:t>
      </w:r>
      <w:r w:rsidR="00E01D98">
        <w:rPr>
          <w:color w:val="FF0000"/>
        </w:rPr>
        <w:t>alg</w:t>
      </w:r>
      <w:r w:rsidR="00717E1B" w:rsidRPr="00717E1B">
        <w:rPr>
          <w:color w:val="FF0000"/>
        </w:rPr>
        <w:t>:routing:partition_algorithm}</w:t>
      </w:r>
      <w:r w:rsidR="00717E1B">
        <w:t>.</w:t>
      </w:r>
    </w:p>
    <w:p w14:paraId="76831C8A" w14:textId="77777777" w:rsidR="00E01D98" w:rsidRDefault="00E01D98" w:rsidP="004F5E68">
      <w:r>
        <w:t>\begin{algorithm}</w:t>
      </w:r>
    </w:p>
    <w:p w14:paraId="200B0E25" w14:textId="253FE272" w:rsidR="00E01D98" w:rsidRDefault="00E01D98" w:rsidP="004F5E68">
      <w:r>
        <w:tab/>
        <w:t>\caption{</w:t>
      </w:r>
      <w:r w:rsidRPr="00717E1B">
        <w:rPr>
          <w:color w:val="FF0000"/>
        </w:rPr>
        <w:t>Partition Algorithm</w:t>
      </w:r>
      <w:r>
        <w:t>}</w:t>
      </w:r>
    </w:p>
    <w:p w14:paraId="43483169" w14:textId="14B246A8" w:rsidR="00E01D98" w:rsidRDefault="00E01D98" w:rsidP="004F5E68">
      <w:r>
        <w:tab/>
        <w:t>\begin{algorithmic}</w:t>
      </w:r>
      <w:r w:rsidR="00616A87">
        <w:t>[1]</w:t>
      </w:r>
    </w:p>
    <w:p w14:paraId="61560098" w14:textId="7F222E7C" w:rsidR="00E01D98" w:rsidRDefault="00E01D98" w:rsidP="00E01D98">
      <w:pPr>
        <w:rPr>
          <w:position w:val="-8"/>
        </w:rPr>
      </w:pPr>
      <w:r>
        <w:tab/>
      </w:r>
      <w:r>
        <w:tab/>
        <w:t>\STATE \textbf{</w:t>
      </w:r>
      <w:r w:rsidR="006A5E83">
        <w:t>g</w:t>
      </w:r>
      <w:r>
        <w:t xml:space="preserve">iven} minimal path set </w:t>
      </w:r>
      <w:r w:rsidRPr="00E01D98">
        <w:t xml:space="preserve">$\mathscr{P}_{\textrm{min}} $ </w:t>
      </w:r>
      <w:r>
        <w:t xml:space="preserve"> and (sub)graph $G_p$</w:t>
      </w:r>
    </w:p>
    <w:p w14:paraId="28F97C86" w14:textId="76FDFB32" w:rsidR="00E01D98" w:rsidRDefault="00E01D98" w:rsidP="00E01D98">
      <w:pPr>
        <w:rPr>
          <w:position w:val="-8"/>
        </w:rPr>
      </w:pPr>
      <w:r>
        <w:rPr>
          <w:position w:val="-8"/>
        </w:rPr>
        <w:tab/>
      </w:r>
      <w:r>
        <w:rPr>
          <w:position w:val="-8"/>
        </w:rPr>
        <w:tab/>
      </w:r>
      <w:r w:rsidRPr="00E01D98">
        <w:t>\IF{$|\mathscr{P}|=2 $}</w:t>
      </w:r>
    </w:p>
    <w:p w14:paraId="089AB7C9" w14:textId="03A7FCF4" w:rsidR="00E01D98" w:rsidRDefault="00E01D98" w:rsidP="00E01D98">
      <w:r>
        <w:rPr>
          <w:position w:val="-8"/>
        </w:rPr>
        <w:tab/>
      </w:r>
      <w:r>
        <w:rPr>
          <w:position w:val="-8"/>
        </w:rPr>
        <w:tab/>
      </w:r>
      <w:r>
        <w:rPr>
          <w:position w:val="-8"/>
        </w:rPr>
        <w:tab/>
      </w:r>
      <w:r w:rsidRPr="00E01D98">
        <w:t xml:space="preserve">\STATE </w:t>
      </w:r>
      <w:r w:rsidR="006A5E83">
        <w:t>s</w:t>
      </w:r>
      <w:r w:rsidRPr="00E01D98">
        <w:t>plit</w:t>
      </w:r>
      <w:r>
        <w:t xml:space="preserve"> $G_p$ into two child nodes $G_{c_1}$ and $G_{c_2}$, each containing one graph node</w:t>
      </w:r>
    </w:p>
    <w:p w14:paraId="123F8A03" w14:textId="14C5DAB0" w:rsidR="00E01D98" w:rsidRDefault="00E01D98" w:rsidP="00E01D98">
      <w:r>
        <w:tab/>
      </w:r>
      <w:r>
        <w:tab/>
        <w:t>\ELSE</w:t>
      </w:r>
    </w:p>
    <w:p w14:paraId="05634F15" w14:textId="318A5CE5" w:rsidR="00E01D98" w:rsidRDefault="00E01D98" w:rsidP="00E01D98">
      <w:pPr>
        <w:rPr>
          <w:position w:val="-8"/>
        </w:rPr>
      </w:pPr>
      <w:r>
        <w:tab/>
      </w:r>
      <w:r>
        <w:tab/>
      </w:r>
      <w:r>
        <w:tab/>
      </w:r>
      <w:r w:rsidRPr="00E01D98">
        <w:t xml:space="preserve">\STATE </w:t>
      </w:r>
      <w:r w:rsidR="006A5E83">
        <w:t>f</w:t>
      </w:r>
      <w:r w:rsidRPr="00E01D98">
        <w:t>ind</w:t>
      </w:r>
      <w:r>
        <w:t xml:space="preserve"> </w:t>
      </w:r>
      <w:r w:rsidRPr="00E01D98">
        <w:t>$p_{\textrm{max}}\in \mathscr{P}_{\textrm{min}_p} $</w:t>
      </w:r>
      <w:r>
        <w:t xml:space="preserve">, where </w:t>
      </w:r>
      <w:r w:rsidRPr="00E01D98">
        <w:t xml:space="preserve">$\mathscr{P}_{\textrm{min}_p}\in \mathscr{P}_\textrm{min} $ </w:t>
      </w:r>
      <w:r>
        <w:t>is the minimal path set for $G_p$</w:t>
      </w:r>
    </w:p>
    <w:p w14:paraId="336BB527" w14:textId="28551FC8" w:rsidR="00E01D98" w:rsidRDefault="00E01D98" w:rsidP="00E01D98">
      <w:r>
        <w:rPr>
          <w:position w:val="-8"/>
        </w:rPr>
        <w:tab/>
      </w:r>
      <w:r>
        <w:rPr>
          <w:position w:val="-8"/>
        </w:rPr>
        <w:tab/>
      </w:r>
      <w:r>
        <w:rPr>
          <w:position w:val="-8"/>
        </w:rPr>
        <w:tab/>
      </w:r>
      <w:r w:rsidRPr="00E01D98">
        <w:t xml:space="preserve">\STATE </w:t>
      </w:r>
      <w:r w:rsidR="006A5E83">
        <w:t>s</w:t>
      </w:r>
      <w:r w:rsidRPr="00E01D98">
        <w:t>ort the</w:t>
      </w:r>
      <w:r>
        <w:t xml:space="preserve"> nodes in $G_p$ according to distance from an endpoint </w:t>
      </w:r>
      <w:r w:rsidRPr="00E01D98">
        <w:t>$u_\textrm{end}\in p_{\textrm{max}} $</w:t>
      </w:r>
    </w:p>
    <w:p w14:paraId="417DF3B7" w14:textId="13C356F3" w:rsidR="00E01D98" w:rsidRDefault="00E01D98" w:rsidP="00E01D98">
      <w:pPr>
        <w:rPr>
          <w:position w:val="-8"/>
        </w:rPr>
      </w:pPr>
      <w:r>
        <w:tab/>
      </w:r>
      <w:r>
        <w:tab/>
      </w:r>
      <w:r>
        <w:tab/>
        <w:t>\STATE</w:t>
      </w:r>
      <w:r w:rsidRPr="00E01D98">
        <w:t xml:space="preserve"> </w:t>
      </w:r>
      <w:r w:rsidR="00C54747">
        <w:t>\textbf{s</w:t>
      </w:r>
      <w:r>
        <w:t>et</w:t>
      </w:r>
      <w:r w:rsidR="00C54747">
        <w:t>}</w:t>
      </w:r>
      <w:r>
        <w:t xml:space="preserve"> </w:t>
      </w:r>
      <w:r w:rsidR="00C54747">
        <w:t>$c=\left| G_p\right| $</w:t>
      </w:r>
    </w:p>
    <w:p w14:paraId="26C6E20E" w14:textId="3F2368F8" w:rsidR="00E01D98" w:rsidRDefault="00E01D98" w:rsidP="00E01D98">
      <w:r>
        <w:tab/>
      </w:r>
      <w:r>
        <w:tab/>
      </w:r>
      <w:r>
        <w:tab/>
        <w:t>\IF{</w:t>
      </w:r>
      <w:r w:rsidRPr="00E01D98">
        <w:t>$c_\textrm{dist} \le l_\textrm{path}/3 $</w:t>
      </w:r>
      <w:r>
        <w:t xml:space="preserve"> \OR </w:t>
      </w:r>
      <w:r w:rsidRPr="00E01D98">
        <w:t>$c_\textrm{dist} \ge 2\cdot l_\textrm{path}/3 $</w:t>
      </w:r>
      <w:r>
        <w:t>}</w:t>
      </w:r>
    </w:p>
    <w:p w14:paraId="2A3F6C01" w14:textId="50DB9D0E" w:rsidR="009C487C" w:rsidRDefault="009C487C" w:rsidP="00E01D98">
      <w:r>
        <w:tab/>
      </w:r>
      <w:r>
        <w:tab/>
      </w:r>
      <w:r>
        <w:tab/>
      </w:r>
      <w:r>
        <w:tab/>
        <w:t xml:space="preserve">\STATE Shift $c$ until </w:t>
      </w:r>
      <w:r w:rsidRPr="009C487C">
        <w:t>$l_\textrm{path}/3 \leq c_\textrm{dist} \leq 2\cdot l_\textrm{path}/3 $</w:t>
      </w:r>
    </w:p>
    <w:p w14:paraId="27FC71B0" w14:textId="6FFDB342" w:rsidR="00E01D98" w:rsidRPr="00E01D98" w:rsidRDefault="00E01D98" w:rsidP="009C487C">
      <w:r>
        <w:tab/>
      </w:r>
      <w:r>
        <w:tab/>
      </w:r>
      <w:r>
        <w:tab/>
        <w:t>\ENDIF</w:t>
      </w:r>
    </w:p>
    <w:p w14:paraId="5EA77048" w14:textId="770E6C44" w:rsidR="00E01D98" w:rsidRPr="00E01D98" w:rsidRDefault="00E01D98" w:rsidP="00E01D98">
      <w:r>
        <w:rPr>
          <w:position w:val="-8"/>
        </w:rPr>
        <w:tab/>
      </w:r>
      <w:r>
        <w:rPr>
          <w:position w:val="-8"/>
        </w:rPr>
        <w:tab/>
      </w:r>
      <w:r>
        <w:rPr>
          <w:position w:val="-8"/>
        </w:rPr>
        <w:tab/>
      </w:r>
      <w:r w:rsidRPr="009C487C">
        <w:t>\STATE</w:t>
      </w:r>
      <w:r w:rsidR="009C487C" w:rsidRPr="009C487C">
        <w:t xml:space="preserve"> </w:t>
      </w:r>
      <w:r w:rsidR="006A5E83">
        <w:t>g</w:t>
      </w:r>
      <w:r w:rsidR="009C487C" w:rsidRPr="009C487C">
        <w:t>roup</w:t>
      </w:r>
      <w:r w:rsidR="009C487C">
        <w:t xml:space="preserve"> nodes below </w:t>
      </w:r>
      <w:r w:rsidR="00616A87">
        <w:t>$c$</w:t>
      </w:r>
      <w:r w:rsidR="009C487C">
        <w:t xml:space="preserve"> with </w:t>
      </w:r>
      <w:r w:rsidR="00616A87" w:rsidRPr="00616A87">
        <w:t>$u_\textrm{end} $</w:t>
      </w:r>
      <w:r w:rsidR="009C487C">
        <w:t xml:space="preserve"> and nodes above </w:t>
      </w:r>
      <w:r w:rsidR="00616A87">
        <w:t>$c$</w:t>
      </w:r>
      <w:r w:rsidR="009C487C">
        <w:t xml:space="preserve"> with </w:t>
      </w:r>
      <w:r w:rsidR="00616A87" w:rsidRPr="00616A87">
        <w:t>$v_\textrm{end} $</w:t>
      </w:r>
    </w:p>
    <w:p w14:paraId="0A162E18" w14:textId="14DC93B6" w:rsidR="00E01D98" w:rsidRPr="00E01D98" w:rsidRDefault="00E01D98" w:rsidP="009C487C">
      <w:r>
        <w:tab/>
      </w:r>
      <w:r>
        <w:tab/>
      </w:r>
      <w:r>
        <w:tab/>
        <w:t>\STATE</w:t>
      </w:r>
      <w:r w:rsidR="009C487C" w:rsidRPr="009C487C">
        <w:t xml:space="preserve"> </w:t>
      </w:r>
      <w:r w:rsidR="006A5E83">
        <w:t>c</w:t>
      </w:r>
      <w:r w:rsidR="009C487C">
        <w:t xml:space="preserve">reate child nodes of </w:t>
      </w:r>
      <w:r w:rsidR="00616A87">
        <w:t>$G_p$</w:t>
      </w:r>
      <w:r w:rsidR="009C487C">
        <w:t xml:space="preserve">, </w:t>
      </w:r>
      <w:r w:rsidR="00616A87">
        <w:t>$G_{c_1}$</w:t>
      </w:r>
      <w:r w:rsidR="009C487C">
        <w:t xml:space="preserve"> and </w:t>
      </w:r>
      <w:r w:rsidR="00616A87">
        <w:t>$G_{c_2}$</w:t>
      </w:r>
      <w:r w:rsidR="009C487C">
        <w:t>, containing the two groups</w:t>
      </w:r>
    </w:p>
    <w:p w14:paraId="409FEF36" w14:textId="77777777" w:rsidR="006A5E83" w:rsidRDefault="00E01D98" w:rsidP="00E01D98">
      <w:r>
        <w:rPr>
          <w:position w:val="-8"/>
        </w:rPr>
        <w:tab/>
      </w:r>
      <w:r>
        <w:rPr>
          <w:position w:val="-8"/>
        </w:rPr>
        <w:tab/>
      </w:r>
      <w:r>
        <w:rPr>
          <w:position w:val="-8"/>
        </w:rPr>
        <w:tab/>
      </w:r>
      <w:r w:rsidRPr="009C487C">
        <w:t>\</w:t>
      </w:r>
      <w:r w:rsidR="006A5E83">
        <w:t>IF</w:t>
      </w:r>
      <w:r w:rsidR="009C487C" w:rsidRPr="009C487C">
        <w:t xml:space="preserve"> </w:t>
      </w:r>
      <w:r w:rsidR="006A5E83">
        <w:t>{</w:t>
      </w:r>
      <w:r w:rsidR="00616A87" w:rsidRPr="00616A87">
        <w:t>$\left| G_{c_1}\right| \ge 1 $</w:t>
      </w:r>
      <w:r w:rsidR="009C487C">
        <w:t xml:space="preserve"> </w:t>
      </w:r>
      <w:r w:rsidR="006A5E83">
        <w:t>\OR</w:t>
      </w:r>
      <w:r w:rsidR="009C487C">
        <w:t xml:space="preserve"> </w:t>
      </w:r>
      <w:r w:rsidR="00616A87" w:rsidRPr="00616A87">
        <w:t>$\left| G_{c_2}\right| \ge 1 $</w:t>
      </w:r>
      <w:r w:rsidR="006A5E83">
        <w:t>}</w:t>
      </w:r>
    </w:p>
    <w:p w14:paraId="7B9C07D2" w14:textId="36D0BA23" w:rsidR="00E01D98" w:rsidRDefault="006A5E83" w:rsidP="006A5E83">
      <w:pPr>
        <w:ind w:left="2160" w:firstLine="720"/>
      </w:pPr>
      <w:r>
        <w:t>\STATE</w:t>
      </w:r>
      <w:r w:rsidR="009C487C">
        <w:t xml:space="preserve"> </w:t>
      </w:r>
      <w:r>
        <w:t>partition child nodes</w:t>
      </w:r>
    </w:p>
    <w:p w14:paraId="30E15E87" w14:textId="4613FF91" w:rsidR="006A5E83" w:rsidRPr="00E01D98" w:rsidRDefault="006A5E83" w:rsidP="006A5E83">
      <w:r>
        <w:tab/>
      </w:r>
      <w:r>
        <w:tab/>
      </w:r>
      <w:r>
        <w:tab/>
        <w:t>\ENDIF</w:t>
      </w:r>
    </w:p>
    <w:p w14:paraId="4DDD947F" w14:textId="572AD0D4" w:rsidR="00E01D98" w:rsidRPr="00E01D98" w:rsidRDefault="00E01D98" w:rsidP="00E01D98">
      <w:pPr>
        <w:rPr>
          <w:position w:val="-8"/>
        </w:rPr>
      </w:pPr>
      <w:r>
        <w:tab/>
      </w:r>
      <w:r>
        <w:tab/>
        <w:t>\ENDIF</w:t>
      </w:r>
    </w:p>
    <w:p w14:paraId="06350C88" w14:textId="09A52863" w:rsidR="00E01D98" w:rsidRDefault="00E01D98" w:rsidP="004F5E68">
      <w:r>
        <w:tab/>
        <w:t>\end{algorithmic}</w:t>
      </w:r>
    </w:p>
    <w:p w14:paraId="1EDEF9F8" w14:textId="21B2BEFF" w:rsidR="00E01D98" w:rsidRDefault="00E01D98" w:rsidP="004F5E68">
      <w:r>
        <w:tab/>
        <w:t>\label{alg</w:t>
      </w:r>
      <w:r w:rsidRPr="00717E1B">
        <w:rPr>
          <w:color w:val="FF0000"/>
        </w:rPr>
        <w:t>:routing:partition_algorithm</w:t>
      </w:r>
      <w:r>
        <w:t>}</w:t>
      </w:r>
    </w:p>
    <w:p w14:paraId="4FB2B1D8" w14:textId="155D9C77" w:rsidR="00E01D98" w:rsidRDefault="00E01D98" w:rsidP="004F5E68">
      <w:r>
        <w:t>\end{algorithm}</w:t>
      </w:r>
    </w:p>
    <w:p w14:paraId="316146EB" w14:textId="77777777" w:rsidR="009C487C" w:rsidRDefault="009C487C" w:rsidP="00E71E7A"/>
    <w:p w14:paraId="750150D5" w14:textId="119B40D3" w:rsidR="00E71E7A" w:rsidRDefault="002E722F" w:rsidP="00E71E7A">
      <w:r>
        <w:t xml:space="preserve">Node weights are pretty simple to calculate. The capacity between a graph node in a child tree node </w:t>
      </w:r>
      <w:r w:rsidRPr="002E722F">
        <w:rPr>
          <w:position w:val="-6"/>
        </w:rPr>
        <w:object w:dxaOrig="255" w:dyaOrig="232">
          <v:shape id="_x0000_i1026" type="#_x0000_t75" style="width:12.5pt;height:11.25pt" o:ole="">
            <v:imagedata r:id="rId11" o:title=""/>
          </v:shape>
          <o:OLEObject Type="Embed" ProgID="Equation.Ribbit" ShapeID="_x0000_i1026" DrawAspect="Content" ObjectID="_1331493735" r:id="rId12"/>
        </w:object>
      </w:r>
      <w:r>
        <w:t xml:space="preserve"> and all graph nodes in </w:t>
      </w:r>
      <w:r w:rsidRPr="00875BA1">
        <w:rPr>
          <w:position w:val="-8"/>
        </w:rPr>
        <w:object w:dxaOrig="264" w:dyaOrig="250">
          <v:shape id="_x0000_i1027" type="#_x0000_t75" style="width:13.15pt;height:12.5pt" o:ole="">
            <v:imagedata r:id="rId13" o:title=""/>
          </v:shape>
          <o:OLEObject Type="Embed" ProgID="Equation.Ribbit" ShapeID="_x0000_i1027" DrawAspect="Content" ObjectID="_1331493736" r:id="rId14"/>
        </w:object>
      </w:r>
      <w:r>
        <w:t xml:space="preserve"> is calculated and stored as the weight directly. The values are not normalized here because </w:t>
      </w:r>
      <w:r w:rsidR="008171AA">
        <w:t>the process</w:t>
      </w:r>
      <w:r>
        <w:t xml:space="preserve"> would require the path selection to use floating point math, which is slow on devices that don't have a hardware floating point unit</w:t>
      </w:r>
      <w:r w:rsidR="008171AA">
        <w:t>, such as the F2808</w:t>
      </w:r>
      <w:r>
        <w:t>.</w:t>
      </w:r>
      <w:r w:rsidR="000C6979">
        <w:t xml:space="preserve"> The algorithm is shown in Table </w:t>
      </w:r>
      <w:r w:rsidR="000C6979" w:rsidRPr="000C6979">
        <w:rPr>
          <w:color w:val="FF0000"/>
        </w:rPr>
        <w:t>\ref{</w:t>
      </w:r>
      <w:r w:rsidR="00452782">
        <w:rPr>
          <w:color w:val="FF0000"/>
        </w:rPr>
        <w:t>alg</w:t>
      </w:r>
      <w:r w:rsidR="000C6979" w:rsidRPr="000C6979">
        <w:rPr>
          <w:color w:val="FF0000"/>
        </w:rPr>
        <w:t>:routing:weight_algorithm}</w:t>
      </w:r>
      <w:r w:rsidR="000C6979">
        <w:t>.</w:t>
      </w:r>
    </w:p>
    <w:p w14:paraId="5AEAC1F3" w14:textId="77777777" w:rsidR="00452782" w:rsidRDefault="00452782" w:rsidP="00E71E7A"/>
    <w:p w14:paraId="752D46A4" w14:textId="77777777" w:rsidR="006A5E83" w:rsidRDefault="006A5E83" w:rsidP="006A5E83">
      <w:r>
        <w:t>\begin{algorithm}</w:t>
      </w:r>
    </w:p>
    <w:p w14:paraId="64FBF185" w14:textId="77777777" w:rsidR="006A5E83" w:rsidRDefault="006A5E83" w:rsidP="006A5E83">
      <w:r>
        <w:tab/>
        <w:t>\caption{Node Weight Algorithm}</w:t>
      </w:r>
    </w:p>
    <w:p w14:paraId="306D6365" w14:textId="34D304B0" w:rsidR="006A5E83" w:rsidRDefault="006A5E83" w:rsidP="006A5E83">
      <w:r>
        <w:tab/>
        <w:t>\begin{algorithmic}[1]</w:t>
      </w:r>
    </w:p>
    <w:p w14:paraId="6F8AD8A1" w14:textId="4883B383" w:rsidR="006A5E83" w:rsidRDefault="006A5E83" w:rsidP="006A5E83">
      <w:r>
        <w:tab/>
      </w:r>
      <w:r>
        <w:tab/>
        <w:t>\STATE \textbf{given} (sub)graph $G_c$ and it's tree node parent $G_p$</w:t>
      </w:r>
    </w:p>
    <w:p w14:paraId="3CA58882" w14:textId="77777777" w:rsidR="006A5E83" w:rsidRDefault="006A5E83" w:rsidP="006A5E83">
      <w:r>
        <w:tab/>
      </w:r>
      <w:r>
        <w:tab/>
        <w:t>\FORALL{$v\in G_c$}</w:t>
      </w:r>
    </w:p>
    <w:p w14:paraId="3572ABFC" w14:textId="5A1F5E9F" w:rsidR="006A5E83" w:rsidRDefault="006A5E83" w:rsidP="006A5E83">
      <w:r>
        <w:tab/>
      </w:r>
      <w:r>
        <w:tab/>
      </w:r>
      <w:r>
        <w:tab/>
        <w:t>\STATE \textbf{set} $w_l(v)=\textrm{cap}(v,G_p) $</w:t>
      </w:r>
    </w:p>
    <w:p w14:paraId="0B3CA456" w14:textId="77777777" w:rsidR="006A5E83" w:rsidRDefault="006A5E83" w:rsidP="006A5E83">
      <w:r>
        <w:tab/>
      </w:r>
      <w:r>
        <w:tab/>
        <w:t>\ENDFOR</w:t>
      </w:r>
    </w:p>
    <w:p w14:paraId="30793D27" w14:textId="77777777" w:rsidR="006A5E83" w:rsidRDefault="006A5E83" w:rsidP="006A5E83">
      <w:r>
        <w:tab/>
        <w:t>\end{algorithmic}</w:t>
      </w:r>
    </w:p>
    <w:p w14:paraId="362BC6B4" w14:textId="77777777" w:rsidR="006A5E83" w:rsidRDefault="006A5E83" w:rsidP="006A5E83">
      <w:r>
        <w:tab/>
        <w:t>\label{alg:routing:weight_algorithm}</w:t>
      </w:r>
    </w:p>
    <w:p w14:paraId="0F38C9E4" w14:textId="4872B072" w:rsidR="00AD6852" w:rsidRDefault="006A5E83" w:rsidP="006A5E83">
      <w:r>
        <w:t>\end{algorithm}</w:t>
      </w:r>
    </w:p>
    <w:p w14:paraId="72E7E312" w14:textId="77777777" w:rsidR="006A5E83" w:rsidRDefault="006A5E83" w:rsidP="006A5E83"/>
    <w:p w14:paraId="4AECE051" w14:textId="71E93A14" w:rsidR="00FF010A" w:rsidRDefault="006A5E83" w:rsidP="006A5E83">
      <w:r>
        <w:t>\subsection{</w:t>
      </w:r>
      <w:r w:rsidR="00FF010A">
        <w:t>Path Selection</w:t>
      </w:r>
      <w:r>
        <w:t>}</w:t>
      </w:r>
      <w:r w:rsidR="00FF010A" w:rsidRPr="00FF010A">
        <w:t>\label{sec:routing:implementation:path_selection}</w:t>
      </w:r>
    </w:p>
    <w:p w14:paraId="10A5DB37" w14:textId="77777777" w:rsidR="00AD6852" w:rsidRPr="00AD6852" w:rsidRDefault="00AD6852" w:rsidP="00AD6852"/>
    <w:p w14:paraId="51E3DC10" w14:textId="2445C076" w:rsidR="00996AB3" w:rsidRDefault="00431F96" w:rsidP="00DA778F">
      <w:r>
        <w:t>The tree path between the source and destination is found by first creating a path from the source to the root, and the destination to the root. This is done by starting at the source/destination and storing the parent as the next step in the</w:t>
      </w:r>
      <w:r w:rsidR="00996AB3">
        <w:t xml:space="preserve"> path. The parent of the parent</w:t>
      </w:r>
      <w:r>
        <w:t xml:space="preserve"> is then stored, and so on to the root.</w:t>
      </w:r>
      <w:r w:rsidR="00421A1D">
        <w:t xml:space="preserve"> Redundant nodes between the source and destination paths are then removed here, instead of later on, </w:t>
      </w:r>
      <w:r w:rsidR="008171AA">
        <w:t>to gain</w:t>
      </w:r>
      <w:r w:rsidR="00421A1D">
        <w:t xml:space="preserve"> efficiency.</w:t>
      </w:r>
      <w:r w:rsidR="00996AB3">
        <w:t xml:space="preserve"> Starting with the source node, probabilities are generated by multiplying the weights and a random number for each graph node. The node with the highest probability is selected, and the process repeats itself at the next tree node. Before the probabilities are calculated, each node is checked for connectivity with the previously selected node, and if not the probability is set to 0. If all probabilities in a given tree node are set to 0, then the algorithm backtracks to the previous tree node</w:t>
      </w:r>
      <w:r w:rsidR="008171AA">
        <w:t>,</w:t>
      </w:r>
      <w:r w:rsidR="00996AB3">
        <w:t xml:space="preserve"> marks the previously selected node as a dead end by marking its probability as 0</w:t>
      </w:r>
      <w:r w:rsidR="008171AA">
        <w:t>,</w:t>
      </w:r>
      <w:r w:rsidR="00996AB3">
        <w:t xml:space="preserve"> and tries again. </w:t>
      </w:r>
      <w:r w:rsidR="008171AA">
        <w:t>When</w:t>
      </w:r>
      <w:r w:rsidR="00996AB3">
        <w:t xml:space="preserve"> the full path is selected, </w:t>
      </w:r>
      <w:r w:rsidR="00DD029D">
        <w:t xml:space="preserve">redundant nodes are removed to form a simple path. The full algorithm is shown in Table </w:t>
      </w:r>
      <w:r w:rsidR="00DD029D" w:rsidRPr="00DD029D">
        <w:rPr>
          <w:color w:val="FF0000"/>
        </w:rPr>
        <w:t>\ref{tab:routing:path_selection}</w:t>
      </w:r>
      <w:r w:rsidR="00DD029D">
        <w:t>.</w:t>
      </w:r>
    </w:p>
    <w:p w14:paraId="1B660B7A" w14:textId="77777777" w:rsidR="006A5E83" w:rsidRDefault="006A5E83" w:rsidP="00DA778F"/>
    <w:p w14:paraId="77B713AA" w14:textId="77777777" w:rsidR="006A5E83" w:rsidRDefault="006A5E83" w:rsidP="006A5E83">
      <w:r>
        <w:t>\begin{algorithm}</w:t>
      </w:r>
    </w:p>
    <w:p w14:paraId="457A6681" w14:textId="1C811A35" w:rsidR="006A5E83" w:rsidRDefault="006A5E83" w:rsidP="006A5E83">
      <w:r>
        <w:tab/>
        <w:t>\caption{</w:t>
      </w:r>
      <w:r w:rsidRPr="00DD029D">
        <w:rPr>
          <w:color w:val="FF0000"/>
        </w:rPr>
        <w:t>Path Selection Algorithm</w:t>
      </w:r>
      <w:r>
        <w:t>}</w:t>
      </w:r>
    </w:p>
    <w:p w14:paraId="03BB458C" w14:textId="77777777" w:rsidR="006A5E83" w:rsidRDefault="006A5E83" w:rsidP="006A5E83">
      <w:r>
        <w:tab/>
        <w:t>\begin{algorithmic}[1]</w:t>
      </w:r>
    </w:p>
    <w:p w14:paraId="60408F31" w14:textId="5C8A669E" w:rsidR="006A5E83" w:rsidRDefault="006A5E83" w:rsidP="006A5E83">
      <w:pPr>
        <w:rPr>
          <w:position w:val="-6"/>
        </w:rPr>
      </w:pPr>
      <w:r>
        <w:tab/>
      </w:r>
      <w:r>
        <w:tab/>
        <w:t>\STATE \textbf{given} source node $u$ and destination node $v$</w:t>
      </w:r>
    </w:p>
    <w:p w14:paraId="019F077C" w14:textId="66962F2D" w:rsidR="006A5E83" w:rsidRDefault="006A5E83" w:rsidP="006A5E83">
      <w:r>
        <w:rPr>
          <w:position w:val="-6"/>
        </w:rPr>
        <w:tab/>
      </w:r>
      <w:r>
        <w:rPr>
          <w:position w:val="-6"/>
        </w:rPr>
        <w:tab/>
      </w:r>
      <w:r w:rsidRPr="006A5E83">
        <w:t xml:space="preserve">\STATE </w:t>
      </w:r>
      <w:r>
        <w:t>r</w:t>
      </w:r>
      <w:r w:rsidRPr="006A5E83">
        <w:t>emove</w:t>
      </w:r>
      <w:r>
        <w:t xml:space="preserve"> redundant parts of </w:t>
      </w:r>
      <w:r w:rsidRPr="006A5E83">
        <w:t>$\mathscr{P}_{t_u} $</w:t>
      </w:r>
      <w:r>
        <w:t xml:space="preserve"> and </w:t>
      </w:r>
      <w:r w:rsidRPr="006A5E83">
        <w:t>$\mathscr{P}_{t_v} $</w:t>
      </w:r>
      <w:r>
        <w:t xml:space="preserve"> (i.e. path subsets </w:t>
      </w:r>
      <w:r w:rsidRPr="006A5E83">
        <w:t>$\mathscr{P}_{t_{u_s}}=\mathscr{P}_{t_{v_s}} $</w:t>
      </w:r>
      <w:r>
        <w:t>)</w:t>
      </w:r>
    </w:p>
    <w:p w14:paraId="0454E8A4" w14:textId="5B1F8970" w:rsidR="006A5E83" w:rsidRDefault="006A5E83" w:rsidP="006A5E83">
      <w:r>
        <w:tab/>
      </w:r>
      <w:r>
        <w:tab/>
        <w:t xml:space="preserve">\STATE concatenate </w:t>
      </w:r>
      <w:r w:rsidRPr="006A5E83">
        <w:t>$\mathscr{P}_{t_u} $</w:t>
      </w:r>
      <w:r>
        <w:t xml:space="preserve"> and </w:t>
      </w:r>
      <w:r w:rsidRPr="006A5E83">
        <w:t>$\mathscr{P}_{t_v} $</w:t>
      </w:r>
      <w:r>
        <w:t xml:space="preserve"> to form </w:t>
      </w:r>
      <w:r w:rsidRPr="006A5E83">
        <w:t>$\mathscr{P}_t $</w:t>
      </w:r>
    </w:p>
    <w:p w14:paraId="36CF060F" w14:textId="1B0BC96E" w:rsidR="006A5E83" w:rsidRDefault="006A5E83" w:rsidP="006A5E83">
      <w:r>
        <w:tab/>
      </w:r>
      <w:r>
        <w:tab/>
        <w:t xml:space="preserve">\STATE \textbf{set} the current tree node index, </w:t>
      </w:r>
      <w:r w:rsidR="0075537D">
        <w:t>$x$</w:t>
      </w:r>
      <w:r>
        <w:t>, to point to the</w:t>
      </w:r>
      <w:r w:rsidRPr="001F5E6A">
        <w:rPr>
          <w:i/>
        </w:rPr>
        <w:t xml:space="preserve"> </w:t>
      </w:r>
      <w:r>
        <w:t xml:space="preserve">source node </w:t>
      </w:r>
      <w:r w:rsidR="0075537D">
        <w:t>$u$</w:t>
      </w:r>
      <w:r>
        <w:t xml:space="preserve"> (i.e. to index 1)</w:t>
      </w:r>
    </w:p>
    <w:p w14:paraId="226717A8" w14:textId="2E5AF589" w:rsidR="00E46BBF" w:rsidRDefault="00E46BBF" w:rsidP="006A5E83">
      <w:r>
        <w:tab/>
      </w:r>
      <w:r>
        <w:tab/>
        <w:t>\REPEAT</w:t>
      </w:r>
    </w:p>
    <w:p w14:paraId="2E3B3DE1" w14:textId="1CA58B71" w:rsidR="0075537D" w:rsidRDefault="0075537D" w:rsidP="006A5E83">
      <w:r>
        <w:tab/>
      </w:r>
      <w:r>
        <w:tab/>
      </w:r>
      <w:r w:rsidR="00E46BBF">
        <w:tab/>
      </w:r>
      <w:r>
        <w:t>\STATE generate random numbers, $R$, for all nodes in the next tree node</w:t>
      </w:r>
    </w:p>
    <w:p w14:paraId="5F67E85D" w14:textId="15E3384F" w:rsidR="0075537D" w:rsidRDefault="0075537D" w:rsidP="006A5E83">
      <w:pPr>
        <w:rPr>
          <w:position w:val="-6"/>
        </w:rPr>
      </w:pPr>
      <w:r>
        <w:tab/>
      </w:r>
      <w:r>
        <w:tab/>
      </w:r>
      <w:r w:rsidR="00E46BBF">
        <w:tab/>
      </w:r>
      <w:r>
        <w:t xml:space="preserve">\STATE \textbf{set} </w:t>
      </w:r>
      <w:r w:rsidRPr="0075537D">
        <w:t>$P=R\cdot W $</w:t>
      </w:r>
      <w:r>
        <w:t xml:space="preserve"> for all node weights $W$</w:t>
      </w:r>
    </w:p>
    <w:p w14:paraId="463C3121" w14:textId="48F3E266" w:rsidR="0075537D" w:rsidRDefault="0075537D" w:rsidP="006A5E83">
      <w:pPr>
        <w:rPr>
          <w:position w:val="-6"/>
        </w:rPr>
      </w:pPr>
      <w:r>
        <w:rPr>
          <w:position w:val="-6"/>
        </w:rPr>
        <w:tab/>
      </w:r>
      <w:r>
        <w:rPr>
          <w:position w:val="-6"/>
        </w:rPr>
        <w:tab/>
      </w:r>
      <w:r w:rsidR="00E46BBF">
        <w:rPr>
          <w:position w:val="-6"/>
        </w:rPr>
        <w:tab/>
      </w:r>
      <w:r w:rsidRPr="0075537D">
        <w:t xml:space="preserve">\STATE </w:t>
      </w:r>
      <w:r>
        <w:t>s</w:t>
      </w:r>
      <w:r w:rsidRPr="0075537D">
        <w:t xml:space="preserve">tore </w:t>
      </w:r>
      <w:r>
        <w:t xml:space="preserve">graph node, $g$, with the highest probability </w:t>
      </w:r>
      <w:r w:rsidR="00E46BBF" w:rsidRPr="00E46BBF">
        <w:t>$p\in P&gt;0 $</w:t>
      </w:r>
      <w:r>
        <w:t xml:space="preserve">  to the network path </w:t>
      </w:r>
      <w:r w:rsidR="00E46BBF" w:rsidRPr="00E46BBF">
        <w:t>$\mathscr{P} $</w:t>
      </w:r>
    </w:p>
    <w:p w14:paraId="04A3B743" w14:textId="4F4149A2" w:rsidR="00E46BBF" w:rsidRDefault="00E46BBF" w:rsidP="00E46BBF">
      <w:r>
        <w:tab/>
      </w:r>
      <w:r>
        <w:tab/>
      </w:r>
      <w:r>
        <w:tab/>
        <w:t>\IF{</w:t>
      </w:r>
      <w:r w:rsidRPr="00E46BBF">
        <w:t xml:space="preserve"> </w:t>
      </w:r>
      <w:r>
        <w:t xml:space="preserve">there is no </w:t>
      </w:r>
      <w:r w:rsidRPr="00E46BBF">
        <w:t>$p&gt;0 $</w:t>
      </w:r>
      <w:r>
        <w:t>}</w:t>
      </w:r>
    </w:p>
    <w:p w14:paraId="635ABA8C" w14:textId="16B298E1" w:rsidR="00E46BBF" w:rsidRDefault="00E46BBF" w:rsidP="00E46BBF">
      <w:r>
        <w:tab/>
      </w:r>
      <w:r>
        <w:tab/>
      </w:r>
      <w:r>
        <w:tab/>
      </w:r>
      <w:r>
        <w:tab/>
        <w:t>\STATE decrement $x$</w:t>
      </w:r>
    </w:p>
    <w:p w14:paraId="01281ACC" w14:textId="5C9FBF16" w:rsidR="00E46BBF" w:rsidRDefault="00E46BBF" w:rsidP="00E46BBF">
      <w:r>
        <w:tab/>
      </w:r>
      <w:r>
        <w:tab/>
      </w:r>
      <w:r>
        <w:tab/>
      </w:r>
      <w:r>
        <w:tab/>
        <w:t>\STATE</w:t>
      </w:r>
      <w:r w:rsidRPr="00E46BBF">
        <w:t xml:space="preserve"> </w:t>
      </w:r>
      <w:r>
        <w:t>mark the previous node $g$ with $p=0$</w:t>
      </w:r>
    </w:p>
    <w:p w14:paraId="59747296" w14:textId="7772968A" w:rsidR="00E46BBF" w:rsidRDefault="00E46BBF" w:rsidP="00E46BBF">
      <w:r>
        <w:tab/>
      </w:r>
      <w:r>
        <w:tab/>
      </w:r>
      <w:r>
        <w:tab/>
        <w:t>\ELSE</w:t>
      </w:r>
    </w:p>
    <w:p w14:paraId="399C4B69" w14:textId="02062D63" w:rsidR="00E46BBF" w:rsidRDefault="00E46BBF" w:rsidP="00E46BBF">
      <w:r>
        <w:tab/>
      </w:r>
      <w:r>
        <w:tab/>
      </w:r>
      <w:r>
        <w:tab/>
      </w:r>
      <w:r>
        <w:tab/>
        <w:t>\STATE increment $x$</w:t>
      </w:r>
    </w:p>
    <w:p w14:paraId="2AB3881E" w14:textId="4207EF2E" w:rsidR="00E46BBF" w:rsidRDefault="00E46BBF" w:rsidP="00E46BBF">
      <w:r>
        <w:tab/>
      </w:r>
      <w:r>
        <w:tab/>
      </w:r>
      <w:r>
        <w:tab/>
        <w:t>\ENDIF</w:t>
      </w:r>
    </w:p>
    <w:p w14:paraId="728A483B" w14:textId="4207EF2E" w:rsidR="00E46BBF" w:rsidRDefault="00E46BBF" w:rsidP="00E46BBF">
      <w:r>
        <w:tab/>
      </w:r>
      <w:r>
        <w:tab/>
        <w:t>\UNTIL{$x$ points to $v$}</w:t>
      </w:r>
    </w:p>
    <w:p w14:paraId="3A34D84D" w14:textId="7139EDE5" w:rsidR="00E46BBF" w:rsidRDefault="00E46BBF" w:rsidP="00E46BBF">
      <w:r>
        <w:tab/>
      </w:r>
      <w:r>
        <w:tab/>
        <w:t xml:space="preserve">\STATE remove any redundant nodes in </w:t>
      </w:r>
      <w:r w:rsidRPr="00E46BBF">
        <w:t>$\mathscr{P} $</w:t>
      </w:r>
    </w:p>
    <w:p w14:paraId="27C22E9B" w14:textId="77777777" w:rsidR="006A5E83" w:rsidRDefault="006A5E83" w:rsidP="006A5E83">
      <w:r>
        <w:tab/>
        <w:t>\end{algorithmic}</w:t>
      </w:r>
    </w:p>
    <w:p w14:paraId="5F82C80C" w14:textId="0F299E96" w:rsidR="006A5E83" w:rsidRDefault="006A5E83" w:rsidP="006A5E83">
      <w:r>
        <w:tab/>
        <w:t>\label{</w:t>
      </w:r>
      <w:r>
        <w:rPr>
          <w:color w:val="FF0000"/>
        </w:rPr>
        <w:t>alg</w:t>
      </w:r>
      <w:r w:rsidRPr="00DD029D">
        <w:rPr>
          <w:color w:val="FF0000"/>
        </w:rPr>
        <w:t>:routing:path_selection</w:t>
      </w:r>
      <w:r>
        <w:t>}</w:t>
      </w:r>
    </w:p>
    <w:p w14:paraId="37416919" w14:textId="77777777" w:rsidR="006A5E83" w:rsidRDefault="006A5E83" w:rsidP="006A5E83">
      <w:r>
        <w:t>\end{algorithm}</w:t>
      </w:r>
    </w:p>
    <w:p w14:paraId="552496B9" w14:textId="77777777" w:rsidR="006A5E83" w:rsidRDefault="006A5E83" w:rsidP="00DA778F"/>
    <w:p w14:paraId="5E883175" w14:textId="3C124828" w:rsidR="00DA778F" w:rsidRDefault="00E46BBF" w:rsidP="00E46BBF">
      <w:r>
        <w:t>\section{</w:t>
      </w:r>
      <w:r w:rsidR="00DA778F">
        <w:t>Results</w:t>
      </w:r>
      <w:r>
        <w:t>}</w:t>
      </w:r>
      <w:r w:rsidR="00DA778F" w:rsidRPr="00F2099E">
        <w:t>\label{sec:routing</w:t>
      </w:r>
      <w:r w:rsidR="009C2DCC">
        <w:t>:</w:t>
      </w:r>
      <w:r w:rsidR="00DA778F" w:rsidRPr="00F2099E">
        <w:t>results}</w:t>
      </w:r>
    </w:p>
    <w:p w14:paraId="2466FD13" w14:textId="77777777" w:rsidR="00E46BBF" w:rsidRDefault="00E46BBF" w:rsidP="00E46BBF"/>
    <w:p w14:paraId="29DE417A" w14:textId="3A8B8CFE" w:rsidR="00DA778F" w:rsidRDefault="00AC79E8" w:rsidP="00DA778F">
      <w:r>
        <w:t>The routing algorithm is checked for correctness by viewing the results of the routing tre</w:t>
      </w:r>
      <w:r w:rsidR="00DB6B51">
        <w:t>e generation for two networks: one regular and well distributed, the other somewhat irregular.</w:t>
      </w:r>
      <w:r w:rsidR="008171AA">
        <w:t xml:space="preserve"> The regular network and it</w:t>
      </w:r>
      <w:r w:rsidR="00350C9B">
        <w:t xml:space="preserve">s resulting decomposition tree are shown in </w:t>
      </w:r>
      <w:r w:rsidR="00350C9B" w:rsidRPr="00350C9B">
        <w:rPr>
          <w:color w:val="FF0000"/>
        </w:rPr>
        <w:t>Figure \ref{fig:routing:test_1</w:t>
      </w:r>
      <w:r w:rsidR="002575B9">
        <w:rPr>
          <w:color w:val="FF0000"/>
        </w:rPr>
        <w:t>_tree</w:t>
      </w:r>
      <w:r w:rsidR="00350C9B" w:rsidRPr="00350C9B">
        <w:rPr>
          <w:color w:val="FF0000"/>
        </w:rPr>
        <w:t>}</w:t>
      </w:r>
      <w:r w:rsidR="00350C9B">
        <w:t xml:space="preserve">. </w:t>
      </w:r>
      <w:r w:rsidR="008171AA">
        <w:t>The algorithm</w:t>
      </w:r>
      <w:r w:rsidR="00350C9B">
        <w:t xml:space="preserve"> gives a very nice decomposition tree that is a well-balanced, full tree. The first cut divided the network in half along its shorter </w:t>
      </w:r>
      <w:r w:rsidR="008171AA">
        <w:t>axis</w:t>
      </w:r>
      <w:r w:rsidR="00350C9B">
        <w:t>, which encourages transmissions among nodes on one side of the network to stay in that network.</w:t>
      </w:r>
    </w:p>
    <w:p w14:paraId="1E0793E0" w14:textId="77777777" w:rsidR="00E46BBF" w:rsidRDefault="00E46BBF" w:rsidP="00DA778F"/>
    <w:p w14:paraId="1D580420" w14:textId="77777777" w:rsidR="00E46BBF" w:rsidRDefault="00E46BBF" w:rsidP="00E46BBF">
      <w:r>
        <w:t>\begin{figure}[ptb]</w:t>
      </w:r>
    </w:p>
    <w:p w14:paraId="54A2F57F" w14:textId="77777777" w:rsidR="00E46BBF" w:rsidRDefault="00E46BBF" w:rsidP="00E46BBF">
      <w:r>
        <w:tab/>
        <w:t>\begin{centering}</w:t>
      </w:r>
    </w:p>
    <w:p w14:paraId="0AB0F9FB" w14:textId="6E954541" w:rsidR="00E46BBF" w:rsidRDefault="00E46BBF" w:rsidP="00E46BBF">
      <w:r>
        <w:tab/>
      </w:r>
      <w:r>
        <w:tab/>
        <w:t>\includegraphics{Routing/Figures/routing-</w:t>
      </w:r>
      <w:r w:rsidRPr="00E44A27">
        <w:rPr>
          <w:color w:val="FF0000"/>
        </w:rPr>
        <w:t>test_1</w:t>
      </w:r>
      <w:r>
        <w:rPr>
          <w:color w:val="FF0000"/>
        </w:rPr>
        <w:t>_tree</w:t>
      </w:r>
      <w:r>
        <w:t>.pdf}</w:t>
      </w:r>
    </w:p>
    <w:p w14:paraId="4272DACA" w14:textId="652CF284" w:rsidR="00E46BBF" w:rsidRDefault="00E46BBF" w:rsidP="00E46BBF">
      <w:r>
        <w:tab/>
      </w:r>
      <w:r>
        <w:tab/>
        <w:t>\caption{</w:t>
      </w:r>
      <w:r w:rsidRPr="00E44A27">
        <w:rPr>
          <w:color w:val="FF0000"/>
        </w:rPr>
        <w:t>Test network 1 and the resulting decomposition tree</w:t>
      </w:r>
      <w:r>
        <w:t>}</w:t>
      </w:r>
    </w:p>
    <w:p w14:paraId="4B405199" w14:textId="5339A9C3" w:rsidR="00E46BBF" w:rsidRDefault="00E46BBF" w:rsidP="00E46BBF">
      <w:r>
        <w:tab/>
      </w:r>
      <w:r>
        <w:tab/>
        <w:t>\label{fig:routing:</w:t>
      </w:r>
      <w:r w:rsidRPr="00E44A27">
        <w:rPr>
          <w:color w:val="FF0000"/>
        </w:rPr>
        <w:t>test_1</w:t>
      </w:r>
      <w:r>
        <w:rPr>
          <w:color w:val="FF0000"/>
        </w:rPr>
        <w:t>_tree</w:t>
      </w:r>
      <w:r>
        <w:t>}</w:t>
      </w:r>
    </w:p>
    <w:p w14:paraId="7D8728BB" w14:textId="77777777" w:rsidR="00E46BBF" w:rsidRDefault="00E46BBF" w:rsidP="00E46BBF">
      <w:r>
        <w:tab/>
        <w:t>\end{centering}</w:t>
      </w:r>
    </w:p>
    <w:p w14:paraId="234266F8" w14:textId="45327915" w:rsidR="00DB6B51" w:rsidRDefault="00E46BBF" w:rsidP="00E46BBF">
      <w:r>
        <w:t>\end{figure}</w:t>
      </w:r>
    </w:p>
    <w:p w14:paraId="0860A366" w14:textId="77777777" w:rsidR="00E46BBF" w:rsidRDefault="00E46BBF" w:rsidP="00350C9B"/>
    <w:p w14:paraId="4F52AD76" w14:textId="06977581" w:rsidR="00350C9B" w:rsidRDefault="00350C9B" w:rsidP="00350C9B">
      <w:r>
        <w:t>The second network is much more irregular in design, and so produces a more irregular tree</w:t>
      </w:r>
      <w:r w:rsidR="0054567E">
        <w:t xml:space="preserve">, with the results in Figure </w:t>
      </w:r>
      <w:r w:rsidR="0054567E" w:rsidRPr="0054567E">
        <w:rPr>
          <w:color w:val="FF0000"/>
        </w:rPr>
        <w:t>\ref{fig:routing:test_2_tree}</w:t>
      </w:r>
      <w:r>
        <w:t xml:space="preserve">. The tree still divided the network pretty well, although it couldn't quite figure out what to do with node 7. </w:t>
      </w:r>
      <w:r w:rsidR="008171AA">
        <w:t>The network consists of two somewhat distinct parts</w:t>
      </w:r>
      <w:r>
        <w:t>, with node 7 straddling the middle, which is wh</w:t>
      </w:r>
      <w:r w:rsidR="00DD1A49">
        <w:t>y node 7 is spun off so quickly,</w:t>
      </w:r>
      <w:r>
        <w:t xml:space="preserve"> </w:t>
      </w:r>
      <w:r w:rsidR="00DD1A49">
        <w:t xml:space="preserve">which </w:t>
      </w:r>
      <w:r>
        <w:t>is actually not a bad decision because it means each side of the network will have equal access</w:t>
      </w:r>
      <w:r w:rsidR="00DD1A49">
        <w:t>,</w:t>
      </w:r>
      <w:r>
        <w:t xml:space="preserve"> in terms of path lengths</w:t>
      </w:r>
      <w:r w:rsidR="00DD1A49">
        <w:t>,</w:t>
      </w:r>
      <w:r>
        <w:t xml:space="preserve"> to this node</w:t>
      </w:r>
      <w:r w:rsidR="00AA0C60">
        <w:t xml:space="preserve">. The decision to lump nodes </w:t>
      </w:r>
      <w:r w:rsidR="00486969">
        <w:t>2 and 4 together instead of nodes 2 and 8 may not be quite ideal, but it's not bad either.</w:t>
      </w:r>
    </w:p>
    <w:p w14:paraId="2339FA5B" w14:textId="7E6933AD" w:rsidR="00DB6B51" w:rsidRDefault="00DB6B51" w:rsidP="00DA778F">
      <w:pPr>
        <w:rPr>
          <w:noProof/>
        </w:rPr>
      </w:pPr>
    </w:p>
    <w:p w14:paraId="3E9500A4" w14:textId="77777777" w:rsidR="00E46BBF" w:rsidRDefault="00E46BBF" w:rsidP="00E46BBF">
      <w:r>
        <w:t>\begin{figure}[ptb]</w:t>
      </w:r>
    </w:p>
    <w:p w14:paraId="754675A8" w14:textId="77777777" w:rsidR="00E46BBF" w:rsidRDefault="00E46BBF" w:rsidP="00E46BBF">
      <w:r>
        <w:tab/>
        <w:t>\begin{centering}</w:t>
      </w:r>
    </w:p>
    <w:p w14:paraId="2B1CA552" w14:textId="263E7E99" w:rsidR="00E46BBF" w:rsidRDefault="00E46BBF" w:rsidP="00E46BBF">
      <w:r>
        <w:tab/>
      </w:r>
      <w:r>
        <w:tab/>
        <w:t>\includegraphics{Routing/Figures/routing-</w:t>
      </w:r>
      <w:r w:rsidRPr="00E44A27">
        <w:rPr>
          <w:color w:val="FF0000"/>
        </w:rPr>
        <w:t>test_2</w:t>
      </w:r>
      <w:r>
        <w:rPr>
          <w:color w:val="FF0000"/>
        </w:rPr>
        <w:t>_tree</w:t>
      </w:r>
      <w:r>
        <w:t>.pdf}</w:t>
      </w:r>
    </w:p>
    <w:p w14:paraId="04FEF4DD" w14:textId="1080463E" w:rsidR="00E46BBF" w:rsidRDefault="00E46BBF" w:rsidP="00E46BBF">
      <w:r>
        <w:tab/>
      </w:r>
      <w:r>
        <w:tab/>
        <w:t>\caption{</w:t>
      </w:r>
      <w:r w:rsidRPr="00E44A27">
        <w:rPr>
          <w:color w:val="FF0000"/>
        </w:rPr>
        <w:t>Test network 2 and the resulting decomposition tree</w:t>
      </w:r>
      <w:r>
        <w:t>}</w:t>
      </w:r>
    </w:p>
    <w:p w14:paraId="44046CFF" w14:textId="57820C0D" w:rsidR="00E46BBF" w:rsidRDefault="00E46BBF" w:rsidP="00E46BBF">
      <w:r>
        <w:tab/>
      </w:r>
      <w:r>
        <w:tab/>
        <w:t>\label{fig:routing:</w:t>
      </w:r>
      <w:r w:rsidRPr="00E44A27">
        <w:rPr>
          <w:color w:val="FF0000"/>
        </w:rPr>
        <w:t>test_2</w:t>
      </w:r>
      <w:r>
        <w:rPr>
          <w:color w:val="FF0000"/>
        </w:rPr>
        <w:t>_tree</w:t>
      </w:r>
      <w:r>
        <w:t>}</w:t>
      </w:r>
    </w:p>
    <w:p w14:paraId="78D63AA4" w14:textId="77777777" w:rsidR="00E46BBF" w:rsidRDefault="00E46BBF" w:rsidP="00E46BBF">
      <w:r>
        <w:tab/>
        <w:t>\end{centering}</w:t>
      </w:r>
    </w:p>
    <w:p w14:paraId="24F079D2" w14:textId="4D9494C5" w:rsidR="00E46BBF" w:rsidRDefault="00E46BBF" w:rsidP="00E46BBF">
      <w:r>
        <w:t>\end{figure}</w:t>
      </w:r>
    </w:p>
    <w:p w14:paraId="6FB68CC2" w14:textId="77777777" w:rsidR="00E46BBF" w:rsidRDefault="00E46BBF" w:rsidP="00DA778F"/>
    <w:p w14:paraId="0ABF43ED" w14:textId="76A3BC85" w:rsidR="00E44A27" w:rsidRDefault="00DE58C3" w:rsidP="00DA778F">
      <w:r>
        <w:t xml:space="preserve">The next test is to determine </w:t>
      </w:r>
      <w:r w:rsidR="00DD1A49">
        <w:t>the frequency that</w:t>
      </w:r>
      <w:r>
        <w:t xml:space="preserve"> alternate paths are taken. </w:t>
      </w:r>
      <w:r w:rsidR="00D305F2">
        <w:t xml:space="preserve">The network from test 1 is used for the first test and paths from node 2 to node 7 are calculated. The results are in Table </w:t>
      </w:r>
      <w:r w:rsidR="00D305F2" w:rsidRPr="0054567E">
        <w:rPr>
          <w:color w:val="FF0000"/>
        </w:rPr>
        <w:t>\ref{tab:routing:test_1_paths}</w:t>
      </w:r>
      <w:r w:rsidR="00D305F2">
        <w:t xml:space="preserve">. </w:t>
      </w:r>
      <w:r w:rsidR="00DD1A49">
        <w:t>F</w:t>
      </w:r>
      <w:r w:rsidR="00114408">
        <w:t xml:space="preserve">our paths </w:t>
      </w:r>
      <w:r w:rsidR="00DD1A49">
        <w:t xml:space="preserve">exist </w:t>
      </w:r>
      <w:r w:rsidR="00114408">
        <w:t>that are the shortest possible between nodes 2 and 7, and the routing algorithm selected all four of them. It</w:t>
      </w:r>
      <w:r w:rsidR="00DD1A49">
        <w:t xml:space="preserve"> also selected a more</w:t>
      </w:r>
      <w:r w:rsidR="00114408">
        <w:t xml:space="preserve"> out of the way path on</w:t>
      </w:r>
      <w:r w:rsidR="00DD1A49">
        <w:t xml:space="preserve"> one occasion</w:t>
      </w:r>
      <w:r w:rsidR="00114408">
        <w:t xml:space="preserve">. This is the type of behavior that is desired because it favors the best path, but still distributes the traffic across the network. </w:t>
      </w:r>
    </w:p>
    <w:p w14:paraId="4942D92D" w14:textId="77777777" w:rsidR="00E46BBF" w:rsidRDefault="00E46BBF" w:rsidP="00DA778F"/>
    <w:p w14:paraId="2DF356BF" w14:textId="77777777" w:rsidR="00437559" w:rsidRDefault="00437559" w:rsidP="00437559">
      <w:r>
        <w:t>\begin{table}</w:t>
      </w:r>
    </w:p>
    <w:p w14:paraId="6B53BBDE" w14:textId="77777777" w:rsidR="00437559" w:rsidRDefault="00437559" w:rsidP="00437559">
      <w:r>
        <w:tab/>
        <w:t>\begin{center}</w:t>
      </w:r>
    </w:p>
    <w:p w14:paraId="065B35BA" w14:textId="77777777" w:rsidR="00437559" w:rsidRDefault="00437559" w:rsidP="00437559">
      <w:r>
        <w:tab/>
      </w:r>
      <w:r>
        <w:tab/>
        <w:t>\setlength{\extrarowheight}{1.5pt}</w:t>
      </w:r>
    </w:p>
    <w:p w14:paraId="7428E0A2" w14:textId="754A9524" w:rsidR="00437559" w:rsidRDefault="00945532" w:rsidP="00437559">
      <w:r>
        <w:tab/>
      </w:r>
      <w:r>
        <w:tab/>
        <w:t>\caption{</w:t>
      </w:r>
      <w:r w:rsidRPr="00922685">
        <w:rPr>
          <w:color w:val="FF0000"/>
        </w:rPr>
        <w:t>Test 1 path selection results</w:t>
      </w:r>
      <w:r w:rsidR="00437559">
        <w:t>}</w:t>
      </w:r>
    </w:p>
    <w:p w14:paraId="5F3E8C4E" w14:textId="77777777" w:rsidR="00437559" w:rsidRDefault="00437559" w:rsidP="00437559">
      <w:r>
        <w:tab/>
      </w:r>
      <w:r>
        <w:tab/>
        <w:t>\vspace{0.1cm}</w:t>
      </w:r>
    </w:p>
    <w:p w14:paraId="7D9963EC" w14:textId="3B3BFD14" w:rsidR="00437559" w:rsidRDefault="00437559" w:rsidP="00437559">
      <w:r>
        <w:tab/>
      </w:r>
      <w:r>
        <w:tab/>
        <w:t>\begin{tabular} {|l|l|}</w:t>
      </w:r>
    </w:p>
    <w:p w14:paraId="28FA5C78" w14:textId="4BC5011D" w:rsidR="004B72EC" w:rsidRDefault="004B72EC" w:rsidP="00BD50DF">
      <w:pPr>
        <w:ind w:left="2160"/>
      </w:pPr>
      <w:r>
        <w:t>\hline</w:t>
      </w:r>
    </w:p>
    <w:p w14:paraId="67860091" w14:textId="32D66269" w:rsidR="00437559" w:rsidRDefault="004B72EC" w:rsidP="00BD50DF">
      <w:pPr>
        <w:ind w:left="2160"/>
      </w:pPr>
      <w:r>
        <w:t>\textbf{</w:t>
      </w:r>
      <w:r w:rsidR="00437559">
        <w:t>Path</w:t>
      </w:r>
      <w:r>
        <w:t>}</w:t>
      </w:r>
      <w:r w:rsidR="00437559">
        <w:t xml:space="preserve"> &amp; </w:t>
      </w:r>
      <w:r>
        <w:t>\textbf{</w:t>
      </w:r>
      <w:r w:rsidR="00437559">
        <w:t>Number of times selected (out of 100)</w:t>
      </w:r>
      <w:r>
        <w:t>}</w:t>
      </w:r>
      <w:r w:rsidR="00437559">
        <w:t xml:space="preserve"> \\</w:t>
      </w:r>
    </w:p>
    <w:p w14:paraId="5A38DFDE" w14:textId="6389848D" w:rsidR="00437559" w:rsidRDefault="00437559" w:rsidP="00BD50DF">
      <w:pPr>
        <w:ind w:left="2160"/>
      </w:pPr>
      <w:r>
        <w:t>\hline</w:t>
      </w:r>
    </w:p>
    <w:p w14:paraId="4FEDD882" w14:textId="7297E21E" w:rsidR="00437559" w:rsidRDefault="00437559" w:rsidP="00BD50DF">
      <w:pPr>
        <w:ind w:left="2160"/>
      </w:pPr>
      <w:r>
        <w:t>\hline</w:t>
      </w:r>
    </w:p>
    <w:p w14:paraId="1AD0A753" w14:textId="1DFCE1FF" w:rsidR="00437559" w:rsidRDefault="00437559" w:rsidP="00BD50DF">
      <w:pPr>
        <w:ind w:left="2160"/>
      </w:pPr>
      <w:r>
        <w:t>$2\Rightarrow 1\Rightarrow 4\Rightarrow 8\Rightarrow 7 $ &amp; 62 \\</w:t>
      </w:r>
    </w:p>
    <w:p w14:paraId="47CA9282" w14:textId="1C970AA8" w:rsidR="00437559" w:rsidRDefault="00437559" w:rsidP="00BD50DF">
      <w:pPr>
        <w:ind w:left="2160"/>
      </w:pPr>
      <w:r>
        <w:t>\hline</w:t>
      </w:r>
    </w:p>
    <w:p w14:paraId="51AFDD2A" w14:textId="0976A46B" w:rsidR="00437559" w:rsidRDefault="00437559" w:rsidP="00BD50DF">
      <w:pPr>
        <w:ind w:left="2160"/>
      </w:pPr>
      <w:r>
        <w:t>$2\Rightarrow 1\Rightarrow 4\Rightarrow 6\Rightarrow 7 $ &amp; 10 \\</w:t>
      </w:r>
    </w:p>
    <w:p w14:paraId="6980A1AD" w14:textId="7D5F2254" w:rsidR="00437559" w:rsidRDefault="00437559" w:rsidP="00BD50DF">
      <w:pPr>
        <w:ind w:left="2160"/>
      </w:pPr>
      <w:r>
        <w:t>\hline</w:t>
      </w:r>
    </w:p>
    <w:p w14:paraId="62C46F12" w14:textId="278E59DD" w:rsidR="00437559" w:rsidRDefault="00437559" w:rsidP="00BD50DF">
      <w:pPr>
        <w:ind w:left="2160"/>
      </w:pPr>
      <w:r>
        <w:t>$2\Rightarrow 1\Rightarrow 3\Rightarrow 6\Rightarrow 7 $ &amp; 20 \\</w:t>
      </w:r>
    </w:p>
    <w:p w14:paraId="45B4F86F" w14:textId="339D83ED" w:rsidR="00437559" w:rsidRDefault="00437559" w:rsidP="00BD50DF">
      <w:pPr>
        <w:ind w:left="2160"/>
      </w:pPr>
      <w:r>
        <w:t>\hline</w:t>
      </w:r>
    </w:p>
    <w:p w14:paraId="24E5E513" w14:textId="1B1A4795" w:rsidR="00437559" w:rsidRDefault="00437559" w:rsidP="00BD50DF">
      <w:pPr>
        <w:ind w:left="2160"/>
      </w:pPr>
      <w:r>
        <w:t>$2\Rightarrow 5\Rightarrow 3\Rightarrow 6\Rightarrow 7 $ &amp; 7 \\</w:t>
      </w:r>
    </w:p>
    <w:p w14:paraId="3CDADAB6" w14:textId="6DBC637C" w:rsidR="00437559" w:rsidRDefault="00437559" w:rsidP="00BD50DF">
      <w:pPr>
        <w:ind w:left="2160"/>
      </w:pPr>
      <w:r>
        <w:t>\hline</w:t>
      </w:r>
    </w:p>
    <w:p w14:paraId="0768CAE0" w14:textId="4849F528" w:rsidR="00437559" w:rsidRDefault="00437559" w:rsidP="00BD50DF">
      <w:pPr>
        <w:ind w:left="2160"/>
      </w:pPr>
      <w:r>
        <w:t xml:space="preserve">$2\Rightarrow 1\Rightarrow 3\Rightarrow 6\Rightarrow 4\Rightarrow 8\Rightarrow 7 $ </w:t>
      </w:r>
      <w:r w:rsidR="00FE1D2F">
        <w:t xml:space="preserve">&amp; </w:t>
      </w:r>
      <w:r>
        <w:t>1 \\</w:t>
      </w:r>
    </w:p>
    <w:p w14:paraId="788B495B" w14:textId="049F4573" w:rsidR="00437559" w:rsidRDefault="00437559" w:rsidP="00BD50DF">
      <w:pPr>
        <w:ind w:left="2160"/>
      </w:pPr>
      <w:r>
        <w:t>\hline</w:t>
      </w:r>
    </w:p>
    <w:p w14:paraId="009B61E7" w14:textId="77777777" w:rsidR="00437559" w:rsidRDefault="00437559" w:rsidP="00437559">
      <w:r>
        <w:tab/>
      </w:r>
      <w:r>
        <w:tab/>
        <w:t>\end{tabular}</w:t>
      </w:r>
    </w:p>
    <w:p w14:paraId="6407967C" w14:textId="0FBD6139" w:rsidR="00437559" w:rsidRDefault="00437559" w:rsidP="00437559">
      <w:r>
        <w:tab/>
      </w:r>
      <w:r>
        <w:tab/>
        <w:t>\label{</w:t>
      </w:r>
      <w:r w:rsidR="00945532" w:rsidRPr="00922685">
        <w:rPr>
          <w:color w:val="FF0000"/>
        </w:rPr>
        <w:t>tab:routing:test_1_paths</w:t>
      </w:r>
      <w:r>
        <w:t>}</w:t>
      </w:r>
    </w:p>
    <w:p w14:paraId="1224FC66" w14:textId="77777777" w:rsidR="00437559" w:rsidRDefault="00437559" w:rsidP="00437559">
      <w:r>
        <w:tab/>
        <w:t>\end{center}</w:t>
      </w:r>
    </w:p>
    <w:p w14:paraId="31471FAE" w14:textId="6F476F44" w:rsidR="00922685" w:rsidRDefault="00437559" w:rsidP="00945532">
      <w:r>
        <w:t>\end{table}</w:t>
      </w:r>
    </w:p>
    <w:p w14:paraId="22848050" w14:textId="77777777" w:rsidR="00945532" w:rsidRDefault="00945532" w:rsidP="00945532">
      <w:pPr>
        <w:rPr>
          <w:color w:val="FF0000"/>
        </w:rPr>
      </w:pPr>
    </w:p>
    <w:p w14:paraId="4890A76E" w14:textId="0D405706" w:rsidR="003D1382" w:rsidRDefault="003D1382" w:rsidP="003D1382">
      <w:r>
        <w:t xml:space="preserve">The network from test 2 is used for the second test and paths from node 5 to node 2 are calculated. The results are in table </w:t>
      </w:r>
      <w:r w:rsidRPr="0054567E">
        <w:rPr>
          <w:color w:val="FF0000"/>
        </w:rPr>
        <w:t>\ref{tab:routing:test_2_paths}</w:t>
      </w:r>
      <w:r>
        <w:t>.</w:t>
      </w:r>
      <w:r w:rsidR="00F74271">
        <w:t xml:space="preserve"> This test showed a good distribution, once again. There are two shortest paths available, and the algorithm took both of them. It did also take a slightly longer path some of the time, but definitely favored one of the shortest paths most of the time.</w:t>
      </w:r>
    </w:p>
    <w:p w14:paraId="503B333C" w14:textId="77777777" w:rsidR="00945532" w:rsidRDefault="00945532" w:rsidP="003D1382"/>
    <w:p w14:paraId="3076F906" w14:textId="77777777" w:rsidR="00945532" w:rsidRDefault="00945532" w:rsidP="00945532">
      <w:r>
        <w:t>\begin{table}</w:t>
      </w:r>
    </w:p>
    <w:p w14:paraId="5F3C19D1" w14:textId="77777777" w:rsidR="00945532" w:rsidRDefault="00945532" w:rsidP="00945532">
      <w:r>
        <w:tab/>
        <w:t>\begin{center}</w:t>
      </w:r>
    </w:p>
    <w:p w14:paraId="1FB76170" w14:textId="77777777" w:rsidR="00945532" w:rsidRDefault="00945532" w:rsidP="00945532">
      <w:r>
        <w:tab/>
      </w:r>
      <w:r>
        <w:tab/>
        <w:t>\setlength{\extrarowheight}{1.5pt}</w:t>
      </w:r>
    </w:p>
    <w:p w14:paraId="5921B87D" w14:textId="24D96EAF" w:rsidR="00945532" w:rsidRDefault="00945532" w:rsidP="00945532">
      <w:r>
        <w:tab/>
      </w:r>
      <w:r>
        <w:tab/>
        <w:t>\caption{</w:t>
      </w:r>
      <w:r w:rsidRPr="003D1382">
        <w:rPr>
          <w:color w:val="FF0000"/>
        </w:rPr>
        <w:t>Test 2 path selection results</w:t>
      </w:r>
      <w:r>
        <w:t>}</w:t>
      </w:r>
    </w:p>
    <w:p w14:paraId="7DAF7317" w14:textId="77777777" w:rsidR="00945532" w:rsidRDefault="00945532" w:rsidP="00945532">
      <w:r>
        <w:tab/>
      </w:r>
      <w:r>
        <w:tab/>
        <w:t>\vspace{0.1cm}</w:t>
      </w:r>
    </w:p>
    <w:p w14:paraId="4EDF37D5" w14:textId="029164F0" w:rsidR="00945532" w:rsidRDefault="00945532" w:rsidP="00945532">
      <w:r>
        <w:tab/>
      </w:r>
      <w:r>
        <w:tab/>
        <w:t>\begin{tabular} {|l|l|}</w:t>
      </w:r>
    </w:p>
    <w:p w14:paraId="77E58E37" w14:textId="314519F2" w:rsidR="00945532" w:rsidRDefault="00945532" w:rsidP="00945532">
      <w:pPr>
        <w:ind w:left="2160"/>
      </w:pPr>
      <w:r w:rsidRPr="00945532">
        <w:t>\hline</w:t>
      </w:r>
    </w:p>
    <w:p w14:paraId="21B21D6D" w14:textId="09EDA479" w:rsidR="00945532" w:rsidRDefault="00945532" w:rsidP="00945532">
      <w:pPr>
        <w:ind w:left="2160"/>
      </w:pPr>
      <w:r>
        <w:t>\textbf{Path}</w:t>
      </w:r>
      <w:r w:rsidRPr="00945532">
        <w:t xml:space="preserve">  &amp; </w:t>
      </w:r>
      <w:r>
        <w:t>{Number of times selected (out of 100)} \\</w:t>
      </w:r>
    </w:p>
    <w:p w14:paraId="43011D53" w14:textId="594420EB" w:rsidR="00945532" w:rsidRDefault="00945532" w:rsidP="00945532">
      <w:pPr>
        <w:ind w:left="2160"/>
      </w:pPr>
      <w:r w:rsidRPr="00945532">
        <w:t>\hline</w:t>
      </w:r>
    </w:p>
    <w:p w14:paraId="25AFB63B" w14:textId="697380DE" w:rsidR="00945532" w:rsidRDefault="00945532" w:rsidP="00945532">
      <w:pPr>
        <w:ind w:left="2160"/>
      </w:pPr>
      <w:r w:rsidRPr="00945532">
        <w:t>\hline</w:t>
      </w:r>
    </w:p>
    <w:p w14:paraId="491FB19E" w14:textId="630EE421" w:rsidR="00945532" w:rsidRDefault="00945532" w:rsidP="00945532">
      <w:pPr>
        <w:ind w:left="2160"/>
      </w:pPr>
      <w:r>
        <w:t>$5\Rightarrow 1\Rightarrow 4\Rightarrow 2 $  &amp; 77 \\</w:t>
      </w:r>
    </w:p>
    <w:p w14:paraId="0F23A2B0" w14:textId="768E1B19" w:rsidR="00945532" w:rsidRDefault="00945532" w:rsidP="00945532">
      <w:pPr>
        <w:ind w:left="2160"/>
      </w:pPr>
      <w:r w:rsidRPr="00945532">
        <w:t>\hline</w:t>
      </w:r>
    </w:p>
    <w:p w14:paraId="5FEDDE20" w14:textId="4D52C0CC" w:rsidR="00945532" w:rsidRDefault="00945532" w:rsidP="00945532">
      <w:pPr>
        <w:ind w:left="2160"/>
      </w:pPr>
      <w:r>
        <w:t>$5\Rightarrow 3\Rightarrow 1\Rightarrow 4\Rightarrow 2 $  &amp; 11 \\</w:t>
      </w:r>
    </w:p>
    <w:p w14:paraId="44B2945B" w14:textId="7E5C09F5" w:rsidR="00945532" w:rsidRDefault="00945532" w:rsidP="00945532">
      <w:pPr>
        <w:ind w:left="2160"/>
      </w:pPr>
      <w:r w:rsidRPr="00945532">
        <w:t>\hline</w:t>
      </w:r>
    </w:p>
    <w:p w14:paraId="1EDA0748" w14:textId="7ABB20C8" w:rsidR="00945532" w:rsidRDefault="00945532" w:rsidP="00945532">
      <w:pPr>
        <w:ind w:left="2160"/>
      </w:pPr>
      <w:r>
        <w:t>$5\Rightarrow 6\Rightarrow 7\Rightarrow 2 $  &amp; 12 \\</w:t>
      </w:r>
    </w:p>
    <w:p w14:paraId="2BF6F70A" w14:textId="3ACDEEC4" w:rsidR="00945532" w:rsidRDefault="00945532" w:rsidP="00945532">
      <w:pPr>
        <w:ind w:left="2160"/>
      </w:pPr>
      <w:r w:rsidRPr="00945532">
        <w:t>\hline</w:t>
      </w:r>
    </w:p>
    <w:p w14:paraId="646DD798" w14:textId="77777777" w:rsidR="00945532" w:rsidRDefault="00945532" w:rsidP="00945532">
      <w:r>
        <w:tab/>
      </w:r>
      <w:r>
        <w:tab/>
        <w:t>\end{tabular}</w:t>
      </w:r>
    </w:p>
    <w:p w14:paraId="64F4CDAA" w14:textId="763535C0" w:rsidR="00945532" w:rsidRDefault="00945532" w:rsidP="00945532">
      <w:r>
        <w:tab/>
      </w:r>
      <w:r>
        <w:tab/>
        <w:t>\label{</w:t>
      </w:r>
      <w:r w:rsidRPr="003D1382">
        <w:rPr>
          <w:color w:val="FF0000"/>
        </w:rPr>
        <w:t>tab:routing:test_2_paths</w:t>
      </w:r>
      <w:r>
        <w:t>}</w:t>
      </w:r>
    </w:p>
    <w:p w14:paraId="1E82DEBB" w14:textId="77777777" w:rsidR="00945532" w:rsidRDefault="00945532" w:rsidP="00945532">
      <w:r>
        <w:tab/>
        <w:t>\end{center}</w:t>
      </w:r>
    </w:p>
    <w:p w14:paraId="0A296B27" w14:textId="024D06D9" w:rsidR="00945532" w:rsidRDefault="00945532" w:rsidP="00945532">
      <w:r>
        <w:t>\end{table}</w:t>
      </w:r>
    </w:p>
    <w:p w14:paraId="6832B3BF" w14:textId="7CCB6FB9" w:rsidR="003D1382" w:rsidRDefault="003D1382" w:rsidP="003D1382">
      <w:pPr>
        <w:spacing w:line="240" w:lineRule="auto"/>
      </w:pPr>
    </w:p>
    <w:p w14:paraId="5810C52A" w14:textId="4247095B" w:rsidR="004008FF" w:rsidRDefault="00945532" w:rsidP="00945532">
      <w:r>
        <w:t>\section{</w:t>
      </w:r>
      <w:r w:rsidR="004008FF">
        <w:t>Future Work</w:t>
      </w:r>
      <w:r>
        <w:t>}</w:t>
      </w:r>
      <w:r w:rsidR="004008FF" w:rsidRPr="004008FF">
        <w:t>\label{sec:routing:future_work}</w:t>
      </w:r>
    </w:p>
    <w:p w14:paraId="600C53CD" w14:textId="77777777" w:rsidR="00945532" w:rsidRPr="00945532" w:rsidRDefault="00945532" w:rsidP="00945532"/>
    <w:p w14:paraId="4E20DF63" w14:textId="521F0CC9" w:rsidR="006D72EB" w:rsidRDefault="00DD1A49" w:rsidP="006D72EB">
      <w:r>
        <w:t>S</w:t>
      </w:r>
      <w:r w:rsidR="006D72EB">
        <w:t xml:space="preserve">ome rather obvious improvements </w:t>
      </w:r>
      <w:r>
        <w:t xml:space="preserve">exist </w:t>
      </w:r>
      <w:r w:rsidR="006D72EB">
        <w:t>that can be made. One of the reasons</w:t>
      </w:r>
      <w:r>
        <w:t xml:space="preserve"> that</w:t>
      </w:r>
      <w:r w:rsidR="006D72EB">
        <w:t xml:space="preserve"> </w:t>
      </w:r>
      <w:r w:rsidR="000B4751">
        <w:t>R\"acke</w:t>
      </w:r>
      <w:r w:rsidR="006D72EB">
        <w:t xml:space="preserve">'s work was so important is </w:t>
      </w:r>
      <w:r>
        <w:t xml:space="preserve">that </w:t>
      </w:r>
      <w:r w:rsidR="006D72EB">
        <w:t xml:space="preserve">it proved oblivious routing is competitive with adaptive routing in regard to traffic. By </w:t>
      </w:r>
      <w:r>
        <w:t>modifying</w:t>
      </w:r>
      <w:r w:rsidR="006D72EB">
        <w:t xml:space="preserve"> the algorithm, those bounds no longer apply. In the future, the bounds that do apply to this system could be found. A more intelligent partitioning algorithm could be conceived as well that would surely improve the bounds. Methods such as k-means clustering are worth investigating.</w:t>
      </w:r>
    </w:p>
    <w:p w14:paraId="3A3ECE7C" w14:textId="77777777" w:rsidR="00945532" w:rsidRDefault="00945532" w:rsidP="006D72EB"/>
    <w:p w14:paraId="4E82B558" w14:textId="06E17B77" w:rsidR="00C57109" w:rsidRDefault="00945532" w:rsidP="00945532">
      <w:r>
        <w:t>\section{</w:t>
      </w:r>
      <w:r w:rsidR="00DA778F">
        <w:t>Conclusions</w:t>
      </w:r>
      <w:r>
        <w:t>}</w:t>
      </w:r>
      <w:r w:rsidR="00DA778F" w:rsidRPr="00F2099E">
        <w:t>\label{sec:routing</w:t>
      </w:r>
      <w:r w:rsidR="009C2DCC">
        <w:t>:</w:t>
      </w:r>
      <w:r w:rsidR="00DA778F" w:rsidRPr="00F2099E">
        <w:t>conclusions}</w:t>
      </w:r>
    </w:p>
    <w:p w14:paraId="16845081" w14:textId="77777777" w:rsidR="00945532" w:rsidRPr="00945532" w:rsidRDefault="00945532" w:rsidP="00945532"/>
    <w:p w14:paraId="0773CA83" w14:textId="35186A9F" w:rsidR="00DA778F" w:rsidRPr="00DA778F" w:rsidRDefault="006D72EB" w:rsidP="00DA778F">
      <w:r>
        <w:t xml:space="preserve">In this chapter, a routing mechanism has been presented that is based on Harald </w:t>
      </w:r>
      <w:r w:rsidR="000B4751">
        <w:t>R\"acke</w:t>
      </w:r>
      <w:r>
        <w:t>'s oblivious routing method. The mechanism works by mapping a general network onto a tree network. A path in the network is determined by finding the related path in the tree network and mapping it back to the general network. When the tree network is mapped back to the general network, multiple paths</w:t>
      </w:r>
      <w:r w:rsidR="00DD1A49">
        <w:t xml:space="preserve"> exist within the mapping that</w:t>
      </w:r>
      <w:r>
        <w:t xml:space="preserve"> can be taken. Weights are assigned to the general graph nodes in the tree network based on their level of connectivity to the nodes in the tree nodes parent. Variable paths that tend toward the shorter paths are selected by mixing these weights with a random number generator. The mechanism produces routing trees that are sensible and well balanced. The mechanism works well and usually, but not always, selects the shortest available path(s) while also spreading the traffic around the network to reduce congestion. </w:t>
      </w:r>
    </w:p>
    <w:sectPr w:rsidR="00DA778F" w:rsidRPr="00DA778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FEEF8" w14:textId="77777777" w:rsidR="00041B99" w:rsidRDefault="00041B99" w:rsidP="00F3316A">
      <w:pPr>
        <w:spacing w:after="0" w:line="240" w:lineRule="auto"/>
      </w:pPr>
      <w:r>
        <w:separator/>
      </w:r>
    </w:p>
  </w:endnote>
  <w:endnote w:type="continuationSeparator" w:id="0">
    <w:p w14:paraId="5ECAA945" w14:textId="77777777" w:rsidR="00041B99" w:rsidRDefault="00041B99"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EBC2E" w14:textId="77777777" w:rsidR="000B4751" w:rsidRDefault="000B47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26F7D" w14:textId="77777777" w:rsidR="00041B99" w:rsidRDefault="00041B99" w:rsidP="00F3316A">
      <w:pPr>
        <w:spacing w:after="0" w:line="240" w:lineRule="auto"/>
      </w:pPr>
      <w:r>
        <w:separator/>
      </w:r>
    </w:p>
  </w:footnote>
  <w:footnote w:type="continuationSeparator" w:id="0">
    <w:p w14:paraId="272DF747" w14:textId="77777777" w:rsidR="00041B99" w:rsidRDefault="00041B99" w:rsidP="00F33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09E7"/>
    <w:multiLevelType w:val="hybridMultilevel"/>
    <w:tmpl w:val="3880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67A38"/>
    <w:multiLevelType w:val="hybridMultilevel"/>
    <w:tmpl w:val="E206BB00"/>
    <w:lvl w:ilvl="0" w:tplc="6A4419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D658E"/>
    <w:multiLevelType w:val="multilevel"/>
    <w:tmpl w:val="807EDE0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9B7268"/>
    <w:multiLevelType w:val="hybridMultilevel"/>
    <w:tmpl w:val="1FD6C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80EAA"/>
    <w:multiLevelType w:val="multilevel"/>
    <w:tmpl w:val="586207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45FB8"/>
    <w:multiLevelType w:val="hybridMultilevel"/>
    <w:tmpl w:val="2B14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342BCE"/>
    <w:multiLevelType w:val="hybridMultilevel"/>
    <w:tmpl w:val="64521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AC0DBF"/>
    <w:multiLevelType w:val="multilevel"/>
    <w:tmpl w:val="8E2CCD4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55434D"/>
    <w:multiLevelType w:val="multilevel"/>
    <w:tmpl w:val="586207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15766BA"/>
    <w:multiLevelType w:val="hybridMultilevel"/>
    <w:tmpl w:val="7B32A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69503D"/>
    <w:multiLevelType w:val="hybridMultilevel"/>
    <w:tmpl w:val="DCB2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7"/>
  </w:num>
  <w:num w:numId="8">
    <w:abstractNumId w:val="19"/>
  </w:num>
  <w:num w:numId="9">
    <w:abstractNumId w:val="6"/>
  </w:num>
  <w:num w:numId="10">
    <w:abstractNumId w:val="12"/>
  </w:num>
  <w:num w:numId="11">
    <w:abstractNumId w:val="11"/>
  </w:num>
  <w:num w:numId="12">
    <w:abstractNumId w:val="15"/>
  </w:num>
  <w:num w:numId="13">
    <w:abstractNumId w:val="18"/>
  </w:num>
  <w:num w:numId="14">
    <w:abstractNumId w:val="16"/>
  </w:num>
  <w:num w:numId="15">
    <w:abstractNumId w:val="5"/>
  </w:num>
  <w:num w:numId="16">
    <w:abstractNumId w:val="0"/>
  </w:num>
  <w:num w:numId="17">
    <w:abstractNumId w:val="9"/>
  </w:num>
  <w:num w:numId="18">
    <w:abstractNumId w:val="8"/>
  </w:num>
  <w:num w:numId="19">
    <w:abstractNumId w:val="17"/>
  </w:num>
  <w:num w:numId="20">
    <w:abstractNumId w:val="4"/>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renumber-on-new" w:val="i:1"/>
    <w:docVar w:name="aurora:use-current-font-size" w:val="i:1"/>
    <w:docVar w:name="aurora:used-aurora" w:val="i:1"/>
  </w:docVars>
  <w:rsids>
    <w:rsidRoot w:val="00D107B3"/>
    <w:rsid w:val="0000586B"/>
    <w:rsid w:val="0000628D"/>
    <w:rsid w:val="00007198"/>
    <w:rsid w:val="00007661"/>
    <w:rsid w:val="00007A8B"/>
    <w:rsid w:val="00010500"/>
    <w:rsid w:val="00010861"/>
    <w:rsid w:val="00011A88"/>
    <w:rsid w:val="000122F6"/>
    <w:rsid w:val="00014C38"/>
    <w:rsid w:val="00017BBB"/>
    <w:rsid w:val="00021EAC"/>
    <w:rsid w:val="00022156"/>
    <w:rsid w:val="0002726F"/>
    <w:rsid w:val="0003258C"/>
    <w:rsid w:val="00034C48"/>
    <w:rsid w:val="00041625"/>
    <w:rsid w:val="00041B99"/>
    <w:rsid w:val="000463D6"/>
    <w:rsid w:val="00051F0E"/>
    <w:rsid w:val="00052440"/>
    <w:rsid w:val="00052D0D"/>
    <w:rsid w:val="000544AF"/>
    <w:rsid w:val="00054666"/>
    <w:rsid w:val="000552EF"/>
    <w:rsid w:val="000613FB"/>
    <w:rsid w:val="00065EBD"/>
    <w:rsid w:val="000718EC"/>
    <w:rsid w:val="00071F41"/>
    <w:rsid w:val="0007329A"/>
    <w:rsid w:val="00082CAB"/>
    <w:rsid w:val="00084766"/>
    <w:rsid w:val="0008480D"/>
    <w:rsid w:val="00092A92"/>
    <w:rsid w:val="00092C45"/>
    <w:rsid w:val="00094563"/>
    <w:rsid w:val="00095968"/>
    <w:rsid w:val="000A2870"/>
    <w:rsid w:val="000A500E"/>
    <w:rsid w:val="000A5F63"/>
    <w:rsid w:val="000A7C31"/>
    <w:rsid w:val="000B224E"/>
    <w:rsid w:val="000B4707"/>
    <w:rsid w:val="000B4751"/>
    <w:rsid w:val="000B6DE1"/>
    <w:rsid w:val="000B779B"/>
    <w:rsid w:val="000C1EC5"/>
    <w:rsid w:val="000C2206"/>
    <w:rsid w:val="000C27AF"/>
    <w:rsid w:val="000C2FDA"/>
    <w:rsid w:val="000C45C1"/>
    <w:rsid w:val="000C4BF3"/>
    <w:rsid w:val="000C5CE7"/>
    <w:rsid w:val="000C6051"/>
    <w:rsid w:val="000C6979"/>
    <w:rsid w:val="000D14A8"/>
    <w:rsid w:val="000D41A9"/>
    <w:rsid w:val="000D604B"/>
    <w:rsid w:val="000D7B7E"/>
    <w:rsid w:val="000D7BC4"/>
    <w:rsid w:val="000E57AB"/>
    <w:rsid w:val="000F230E"/>
    <w:rsid w:val="000F5B1E"/>
    <w:rsid w:val="000F61A6"/>
    <w:rsid w:val="000F74E9"/>
    <w:rsid w:val="000F7B65"/>
    <w:rsid w:val="00100943"/>
    <w:rsid w:val="00102F4B"/>
    <w:rsid w:val="00104337"/>
    <w:rsid w:val="001043FA"/>
    <w:rsid w:val="00105A77"/>
    <w:rsid w:val="00113304"/>
    <w:rsid w:val="0011393B"/>
    <w:rsid w:val="00114408"/>
    <w:rsid w:val="00114BA3"/>
    <w:rsid w:val="001178B3"/>
    <w:rsid w:val="00120FF2"/>
    <w:rsid w:val="0012320A"/>
    <w:rsid w:val="001236BC"/>
    <w:rsid w:val="00123D62"/>
    <w:rsid w:val="001306D9"/>
    <w:rsid w:val="001308CA"/>
    <w:rsid w:val="00131468"/>
    <w:rsid w:val="00131C36"/>
    <w:rsid w:val="00141CB4"/>
    <w:rsid w:val="00144EC4"/>
    <w:rsid w:val="00145696"/>
    <w:rsid w:val="00150BF9"/>
    <w:rsid w:val="0015710B"/>
    <w:rsid w:val="0015736D"/>
    <w:rsid w:val="0016139A"/>
    <w:rsid w:val="001625D5"/>
    <w:rsid w:val="00170B0D"/>
    <w:rsid w:val="00172D3B"/>
    <w:rsid w:val="001735D9"/>
    <w:rsid w:val="00175895"/>
    <w:rsid w:val="0018235C"/>
    <w:rsid w:val="00184F0F"/>
    <w:rsid w:val="00185394"/>
    <w:rsid w:val="001861AB"/>
    <w:rsid w:val="00192777"/>
    <w:rsid w:val="00192DC4"/>
    <w:rsid w:val="0019442F"/>
    <w:rsid w:val="00194EBE"/>
    <w:rsid w:val="001A0150"/>
    <w:rsid w:val="001A23C3"/>
    <w:rsid w:val="001A5045"/>
    <w:rsid w:val="001A5DD3"/>
    <w:rsid w:val="001A7228"/>
    <w:rsid w:val="001C0F27"/>
    <w:rsid w:val="001C1526"/>
    <w:rsid w:val="001C173D"/>
    <w:rsid w:val="001C3A93"/>
    <w:rsid w:val="001C4815"/>
    <w:rsid w:val="001C5073"/>
    <w:rsid w:val="001C5552"/>
    <w:rsid w:val="001C63AA"/>
    <w:rsid w:val="001C6819"/>
    <w:rsid w:val="001D21CE"/>
    <w:rsid w:val="001D3A0A"/>
    <w:rsid w:val="001D59D8"/>
    <w:rsid w:val="001D632B"/>
    <w:rsid w:val="001D684F"/>
    <w:rsid w:val="001D7523"/>
    <w:rsid w:val="001D7E33"/>
    <w:rsid w:val="001E0308"/>
    <w:rsid w:val="001E0B11"/>
    <w:rsid w:val="001E220C"/>
    <w:rsid w:val="001E4218"/>
    <w:rsid w:val="001E45F5"/>
    <w:rsid w:val="001E5F35"/>
    <w:rsid w:val="001E70FB"/>
    <w:rsid w:val="001F0454"/>
    <w:rsid w:val="001F10C7"/>
    <w:rsid w:val="001F3504"/>
    <w:rsid w:val="001F5E6A"/>
    <w:rsid w:val="0020156D"/>
    <w:rsid w:val="00201A23"/>
    <w:rsid w:val="00205CB2"/>
    <w:rsid w:val="002127C9"/>
    <w:rsid w:val="00212CD4"/>
    <w:rsid w:val="00213006"/>
    <w:rsid w:val="00213B73"/>
    <w:rsid w:val="00214C75"/>
    <w:rsid w:val="00216E65"/>
    <w:rsid w:val="00221530"/>
    <w:rsid w:val="00221BD4"/>
    <w:rsid w:val="00222152"/>
    <w:rsid w:val="00223318"/>
    <w:rsid w:val="00224FF1"/>
    <w:rsid w:val="00226050"/>
    <w:rsid w:val="00226D0B"/>
    <w:rsid w:val="00231033"/>
    <w:rsid w:val="00240864"/>
    <w:rsid w:val="00240E2A"/>
    <w:rsid w:val="00241F8F"/>
    <w:rsid w:val="00254934"/>
    <w:rsid w:val="00257511"/>
    <w:rsid w:val="002575B9"/>
    <w:rsid w:val="00264B9F"/>
    <w:rsid w:val="00272B66"/>
    <w:rsid w:val="00273DB0"/>
    <w:rsid w:val="002747EB"/>
    <w:rsid w:val="00274A7B"/>
    <w:rsid w:val="00280EA2"/>
    <w:rsid w:val="00294A12"/>
    <w:rsid w:val="00296982"/>
    <w:rsid w:val="002A16AE"/>
    <w:rsid w:val="002A4412"/>
    <w:rsid w:val="002A68F6"/>
    <w:rsid w:val="002A6B88"/>
    <w:rsid w:val="002A7280"/>
    <w:rsid w:val="002A7F2D"/>
    <w:rsid w:val="002B2FF7"/>
    <w:rsid w:val="002B3C9E"/>
    <w:rsid w:val="002B3F63"/>
    <w:rsid w:val="002C1451"/>
    <w:rsid w:val="002C243F"/>
    <w:rsid w:val="002C259F"/>
    <w:rsid w:val="002C6F35"/>
    <w:rsid w:val="002C7AE1"/>
    <w:rsid w:val="002D2190"/>
    <w:rsid w:val="002D3624"/>
    <w:rsid w:val="002D4D7F"/>
    <w:rsid w:val="002D56FF"/>
    <w:rsid w:val="002E015F"/>
    <w:rsid w:val="002E1C4E"/>
    <w:rsid w:val="002E30BA"/>
    <w:rsid w:val="002E37C7"/>
    <w:rsid w:val="002E6841"/>
    <w:rsid w:val="002E722F"/>
    <w:rsid w:val="00302E4F"/>
    <w:rsid w:val="0031237E"/>
    <w:rsid w:val="0031278B"/>
    <w:rsid w:val="00315E11"/>
    <w:rsid w:val="00316D26"/>
    <w:rsid w:val="00316E6B"/>
    <w:rsid w:val="003217DB"/>
    <w:rsid w:val="00321D9C"/>
    <w:rsid w:val="00322AAD"/>
    <w:rsid w:val="00326C6B"/>
    <w:rsid w:val="003304A7"/>
    <w:rsid w:val="003326C1"/>
    <w:rsid w:val="00333D0A"/>
    <w:rsid w:val="00335A12"/>
    <w:rsid w:val="00335B53"/>
    <w:rsid w:val="00336905"/>
    <w:rsid w:val="00336F38"/>
    <w:rsid w:val="003403C8"/>
    <w:rsid w:val="00341ACE"/>
    <w:rsid w:val="00342A0F"/>
    <w:rsid w:val="00343288"/>
    <w:rsid w:val="0034477A"/>
    <w:rsid w:val="00344AA2"/>
    <w:rsid w:val="003472A1"/>
    <w:rsid w:val="00350C9B"/>
    <w:rsid w:val="0035152B"/>
    <w:rsid w:val="00351653"/>
    <w:rsid w:val="0035422E"/>
    <w:rsid w:val="003643A4"/>
    <w:rsid w:val="00366A0E"/>
    <w:rsid w:val="00380C9A"/>
    <w:rsid w:val="003815E4"/>
    <w:rsid w:val="003836BD"/>
    <w:rsid w:val="0038453A"/>
    <w:rsid w:val="0039243D"/>
    <w:rsid w:val="003A2A83"/>
    <w:rsid w:val="003C1143"/>
    <w:rsid w:val="003C3C98"/>
    <w:rsid w:val="003C4AC9"/>
    <w:rsid w:val="003C534A"/>
    <w:rsid w:val="003C66C2"/>
    <w:rsid w:val="003C6A7D"/>
    <w:rsid w:val="003D11F7"/>
    <w:rsid w:val="003D1382"/>
    <w:rsid w:val="003D1B31"/>
    <w:rsid w:val="003D6025"/>
    <w:rsid w:val="003D7220"/>
    <w:rsid w:val="003D7E46"/>
    <w:rsid w:val="003E0899"/>
    <w:rsid w:val="003E121A"/>
    <w:rsid w:val="003E65A9"/>
    <w:rsid w:val="003E6842"/>
    <w:rsid w:val="003E7589"/>
    <w:rsid w:val="003F4A6B"/>
    <w:rsid w:val="004008FF"/>
    <w:rsid w:val="00400937"/>
    <w:rsid w:val="004012B7"/>
    <w:rsid w:val="00401874"/>
    <w:rsid w:val="00401CF0"/>
    <w:rsid w:val="00405115"/>
    <w:rsid w:val="0040666F"/>
    <w:rsid w:val="0040758D"/>
    <w:rsid w:val="00421A1D"/>
    <w:rsid w:val="004225C3"/>
    <w:rsid w:val="004263DA"/>
    <w:rsid w:val="00430132"/>
    <w:rsid w:val="0043113B"/>
    <w:rsid w:val="00431F96"/>
    <w:rsid w:val="004342EC"/>
    <w:rsid w:val="00437559"/>
    <w:rsid w:val="00437C3E"/>
    <w:rsid w:val="00440F1F"/>
    <w:rsid w:val="004410E3"/>
    <w:rsid w:val="004433BE"/>
    <w:rsid w:val="00443408"/>
    <w:rsid w:val="00443C4B"/>
    <w:rsid w:val="00452782"/>
    <w:rsid w:val="00454B6A"/>
    <w:rsid w:val="00457526"/>
    <w:rsid w:val="00466695"/>
    <w:rsid w:val="00470752"/>
    <w:rsid w:val="004742F1"/>
    <w:rsid w:val="004743C8"/>
    <w:rsid w:val="004752DF"/>
    <w:rsid w:val="00476FE5"/>
    <w:rsid w:val="00484975"/>
    <w:rsid w:val="00486969"/>
    <w:rsid w:val="00491135"/>
    <w:rsid w:val="004943C4"/>
    <w:rsid w:val="00495016"/>
    <w:rsid w:val="004A10E0"/>
    <w:rsid w:val="004A4B1E"/>
    <w:rsid w:val="004A5DD8"/>
    <w:rsid w:val="004A69EC"/>
    <w:rsid w:val="004B417D"/>
    <w:rsid w:val="004B5986"/>
    <w:rsid w:val="004B72EC"/>
    <w:rsid w:val="004C0FCB"/>
    <w:rsid w:val="004C12D7"/>
    <w:rsid w:val="004C42DF"/>
    <w:rsid w:val="004C45C9"/>
    <w:rsid w:val="004C46AF"/>
    <w:rsid w:val="004C5437"/>
    <w:rsid w:val="004C66C6"/>
    <w:rsid w:val="004D02AB"/>
    <w:rsid w:val="004D0DDF"/>
    <w:rsid w:val="004D1919"/>
    <w:rsid w:val="004D57F5"/>
    <w:rsid w:val="004D7FED"/>
    <w:rsid w:val="004E2BC4"/>
    <w:rsid w:val="004E38C8"/>
    <w:rsid w:val="004E3BCC"/>
    <w:rsid w:val="004E6767"/>
    <w:rsid w:val="004F2F89"/>
    <w:rsid w:val="004F5E68"/>
    <w:rsid w:val="004F7EC5"/>
    <w:rsid w:val="005003EF"/>
    <w:rsid w:val="00500F86"/>
    <w:rsid w:val="00501E34"/>
    <w:rsid w:val="00505908"/>
    <w:rsid w:val="00506A37"/>
    <w:rsid w:val="00511D5A"/>
    <w:rsid w:val="00515CA4"/>
    <w:rsid w:val="00516693"/>
    <w:rsid w:val="0052078A"/>
    <w:rsid w:val="00526A8F"/>
    <w:rsid w:val="00533137"/>
    <w:rsid w:val="0053402F"/>
    <w:rsid w:val="005347A7"/>
    <w:rsid w:val="005401A7"/>
    <w:rsid w:val="0054062A"/>
    <w:rsid w:val="00542992"/>
    <w:rsid w:val="00542D58"/>
    <w:rsid w:val="0054567E"/>
    <w:rsid w:val="00547A25"/>
    <w:rsid w:val="00552B6C"/>
    <w:rsid w:val="00553FE7"/>
    <w:rsid w:val="00554B37"/>
    <w:rsid w:val="00555B82"/>
    <w:rsid w:val="00556C47"/>
    <w:rsid w:val="00561467"/>
    <w:rsid w:val="0056703F"/>
    <w:rsid w:val="00570BB5"/>
    <w:rsid w:val="0058095F"/>
    <w:rsid w:val="00581EF7"/>
    <w:rsid w:val="00582087"/>
    <w:rsid w:val="00585D3B"/>
    <w:rsid w:val="00586DEA"/>
    <w:rsid w:val="00590DEC"/>
    <w:rsid w:val="005919E3"/>
    <w:rsid w:val="0059242F"/>
    <w:rsid w:val="00593C34"/>
    <w:rsid w:val="00595F35"/>
    <w:rsid w:val="005A1909"/>
    <w:rsid w:val="005A3CF3"/>
    <w:rsid w:val="005A6483"/>
    <w:rsid w:val="005B206F"/>
    <w:rsid w:val="005B255D"/>
    <w:rsid w:val="005B5790"/>
    <w:rsid w:val="005C22E1"/>
    <w:rsid w:val="005C394C"/>
    <w:rsid w:val="005C525C"/>
    <w:rsid w:val="005C751E"/>
    <w:rsid w:val="005D1892"/>
    <w:rsid w:val="005D3D29"/>
    <w:rsid w:val="005D4992"/>
    <w:rsid w:val="005D4DB8"/>
    <w:rsid w:val="005D6C94"/>
    <w:rsid w:val="005E1339"/>
    <w:rsid w:val="005E36F3"/>
    <w:rsid w:val="005E5631"/>
    <w:rsid w:val="005F149E"/>
    <w:rsid w:val="005F2267"/>
    <w:rsid w:val="005F389A"/>
    <w:rsid w:val="005F396A"/>
    <w:rsid w:val="005F3C77"/>
    <w:rsid w:val="005F57CA"/>
    <w:rsid w:val="005F6CAF"/>
    <w:rsid w:val="00605285"/>
    <w:rsid w:val="0060600C"/>
    <w:rsid w:val="00607DDD"/>
    <w:rsid w:val="00611603"/>
    <w:rsid w:val="006119E4"/>
    <w:rsid w:val="00615169"/>
    <w:rsid w:val="00616A87"/>
    <w:rsid w:val="00620180"/>
    <w:rsid w:val="00621A0A"/>
    <w:rsid w:val="00626978"/>
    <w:rsid w:val="006270C4"/>
    <w:rsid w:val="00631214"/>
    <w:rsid w:val="00631B93"/>
    <w:rsid w:val="00633138"/>
    <w:rsid w:val="006368A1"/>
    <w:rsid w:val="00637401"/>
    <w:rsid w:val="0063753E"/>
    <w:rsid w:val="00641DE2"/>
    <w:rsid w:val="006459D0"/>
    <w:rsid w:val="00653125"/>
    <w:rsid w:val="00654177"/>
    <w:rsid w:val="00660304"/>
    <w:rsid w:val="006613A0"/>
    <w:rsid w:val="00661415"/>
    <w:rsid w:val="00662308"/>
    <w:rsid w:val="00673F1A"/>
    <w:rsid w:val="00673FEE"/>
    <w:rsid w:val="006745A7"/>
    <w:rsid w:val="00674D48"/>
    <w:rsid w:val="00680434"/>
    <w:rsid w:val="0068285F"/>
    <w:rsid w:val="00682A6C"/>
    <w:rsid w:val="006843FC"/>
    <w:rsid w:val="00687193"/>
    <w:rsid w:val="00691BCB"/>
    <w:rsid w:val="00691C1C"/>
    <w:rsid w:val="00694328"/>
    <w:rsid w:val="006A29D9"/>
    <w:rsid w:val="006A5E83"/>
    <w:rsid w:val="006A7B01"/>
    <w:rsid w:val="006B04A1"/>
    <w:rsid w:val="006B232F"/>
    <w:rsid w:val="006C1F09"/>
    <w:rsid w:val="006C2D6B"/>
    <w:rsid w:val="006D0C7B"/>
    <w:rsid w:val="006D72EB"/>
    <w:rsid w:val="006D745C"/>
    <w:rsid w:val="006D7C5E"/>
    <w:rsid w:val="006E6D22"/>
    <w:rsid w:val="006F3564"/>
    <w:rsid w:val="006F38A7"/>
    <w:rsid w:val="006F4A37"/>
    <w:rsid w:val="006F7EC3"/>
    <w:rsid w:val="007036BF"/>
    <w:rsid w:val="00704508"/>
    <w:rsid w:val="00705F29"/>
    <w:rsid w:val="00712CD5"/>
    <w:rsid w:val="00713315"/>
    <w:rsid w:val="007148A4"/>
    <w:rsid w:val="00715C40"/>
    <w:rsid w:val="00716765"/>
    <w:rsid w:val="00717E1B"/>
    <w:rsid w:val="00720053"/>
    <w:rsid w:val="00722F13"/>
    <w:rsid w:val="007268CC"/>
    <w:rsid w:val="00726F10"/>
    <w:rsid w:val="0073075B"/>
    <w:rsid w:val="00731E3C"/>
    <w:rsid w:val="007335FA"/>
    <w:rsid w:val="00733E16"/>
    <w:rsid w:val="00740995"/>
    <w:rsid w:val="00742B73"/>
    <w:rsid w:val="00743F8A"/>
    <w:rsid w:val="00745FA8"/>
    <w:rsid w:val="0074693A"/>
    <w:rsid w:val="0074721D"/>
    <w:rsid w:val="00752FF3"/>
    <w:rsid w:val="0075537D"/>
    <w:rsid w:val="00756678"/>
    <w:rsid w:val="00756AFE"/>
    <w:rsid w:val="00761D3E"/>
    <w:rsid w:val="00765389"/>
    <w:rsid w:val="00766B51"/>
    <w:rsid w:val="00771C1D"/>
    <w:rsid w:val="00772525"/>
    <w:rsid w:val="007738A3"/>
    <w:rsid w:val="00787CA8"/>
    <w:rsid w:val="007906EC"/>
    <w:rsid w:val="0079245D"/>
    <w:rsid w:val="00792504"/>
    <w:rsid w:val="007928FA"/>
    <w:rsid w:val="0079388F"/>
    <w:rsid w:val="0079622D"/>
    <w:rsid w:val="00796681"/>
    <w:rsid w:val="007A08A0"/>
    <w:rsid w:val="007A093C"/>
    <w:rsid w:val="007A1AF0"/>
    <w:rsid w:val="007A26D8"/>
    <w:rsid w:val="007A3E8A"/>
    <w:rsid w:val="007A480C"/>
    <w:rsid w:val="007A6241"/>
    <w:rsid w:val="007B0386"/>
    <w:rsid w:val="007C0FEF"/>
    <w:rsid w:val="007C35EC"/>
    <w:rsid w:val="007C60B2"/>
    <w:rsid w:val="007D30BA"/>
    <w:rsid w:val="007D39A4"/>
    <w:rsid w:val="007D566E"/>
    <w:rsid w:val="007E0066"/>
    <w:rsid w:val="007E3CF6"/>
    <w:rsid w:val="007E7453"/>
    <w:rsid w:val="007E75E2"/>
    <w:rsid w:val="007F1B78"/>
    <w:rsid w:val="007F20FE"/>
    <w:rsid w:val="007F2483"/>
    <w:rsid w:val="007F26DD"/>
    <w:rsid w:val="007F7497"/>
    <w:rsid w:val="00800D0A"/>
    <w:rsid w:val="00805227"/>
    <w:rsid w:val="008171AA"/>
    <w:rsid w:val="00821129"/>
    <w:rsid w:val="0082133D"/>
    <w:rsid w:val="008232AD"/>
    <w:rsid w:val="00833C5D"/>
    <w:rsid w:val="008448FC"/>
    <w:rsid w:val="00847344"/>
    <w:rsid w:val="0085167A"/>
    <w:rsid w:val="0085646D"/>
    <w:rsid w:val="00860CDC"/>
    <w:rsid w:val="008626C0"/>
    <w:rsid w:val="008662FC"/>
    <w:rsid w:val="00870F4F"/>
    <w:rsid w:val="00871D3D"/>
    <w:rsid w:val="008747F8"/>
    <w:rsid w:val="00874885"/>
    <w:rsid w:val="00875B41"/>
    <w:rsid w:val="00875BA1"/>
    <w:rsid w:val="00877465"/>
    <w:rsid w:val="00882498"/>
    <w:rsid w:val="00882B02"/>
    <w:rsid w:val="00883CA3"/>
    <w:rsid w:val="00887FF4"/>
    <w:rsid w:val="00892216"/>
    <w:rsid w:val="00892FF2"/>
    <w:rsid w:val="00894D55"/>
    <w:rsid w:val="00896C93"/>
    <w:rsid w:val="008A3964"/>
    <w:rsid w:val="008A786B"/>
    <w:rsid w:val="008B08A6"/>
    <w:rsid w:val="008B0FB1"/>
    <w:rsid w:val="008C3460"/>
    <w:rsid w:val="008C482C"/>
    <w:rsid w:val="008C48E2"/>
    <w:rsid w:val="008C756B"/>
    <w:rsid w:val="008D3356"/>
    <w:rsid w:val="008D3907"/>
    <w:rsid w:val="008D6154"/>
    <w:rsid w:val="008D64E2"/>
    <w:rsid w:val="008D6D9E"/>
    <w:rsid w:val="008E18EB"/>
    <w:rsid w:val="008E233C"/>
    <w:rsid w:val="008E4C1D"/>
    <w:rsid w:val="008E74CE"/>
    <w:rsid w:val="008F01D0"/>
    <w:rsid w:val="008F08BA"/>
    <w:rsid w:val="008F33A2"/>
    <w:rsid w:val="008F3D08"/>
    <w:rsid w:val="008F4910"/>
    <w:rsid w:val="008F7803"/>
    <w:rsid w:val="0090087A"/>
    <w:rsid w:val="00903A73"/>
    <w:rsid w:val="00904EFA"/>
    <w:rsid w:val="00905E71"/>
    <w:rsid w:val="00906B0D"/>
    <w:rsid w:val="009117C6"/>
    <w:rsid w:val="00914290"/>
    <w:rsid w:val="009204C6"/>
    <w:rsid w:val="009222ED"/>
    <w:rsid w:val="00922685"/>
    <w:rsid w:val="00922B5A"/>
    <w:rsid w:val="0092377C"/>
    <w:rsid w:val="00923C9E"/>
    <w:rsid w:val="009242AF"/>
    <w:rsid w:val="0092635B"/>
    <w:rsid w:val="00930106"/>
    <w:rsid w:val="00934A99"/>
    <w:rsid w:val="00934E38"/>
    <w:rsid w:val="00940021"/>
    <w:rsid w:val="00940C01"/>
    <w:rsid w:val="00945532"/>
    <w:rsid w:val="00954101"/>
    <w:rsid w:val="00956A65"/>
    <w:rsid w:val="00960C26"/>
    <w:rsid w:val="00960DDA"/>
    <w:rsid w:val="009646B8"/>
    <w:rsid w:val="00972A08"/>
    <w:rsid w:val="00975A6E"/>
    <w:rsid w:val="00984963"/>
    <w:rsid w:val="009862EB"/>
    <w:rsid w:val="00986BBB"/>
    <w:rsid w:val="00987FC2"/>
    <w:rsid w:val="00990992"/>
    <w:rsid w:val="009913B3"/>
    <w:rsid w:val="00991D69"/>
    <w:rsid w:val="00992927"/>
    <w:rsid w:val="00996AB3"/>
    <w:rsid w:val="009A0C98"/>
    <w:rsid w:val="009A1F24"/>
    <w:rsid w:val="009A4D9C"/>
    <w:rsid w:val="009A5F79"/>
    <w:rsid w:val="009B2746"/>
    <w:rsid w:val="009B31BC"/>
    <w:rsid w:val="009B4407"/>
    <w:rsid w:val="009B5CB5"/>
    <w:rsid w:val="009B6655"/>
    <w:rsid w:val="009B7093"/>
    <w:rsid w:val="009C2DCC"/>
    <w:rsid w:val="009C3B8F"/>
    <w:rsid w:val="009C487C"/>
    <w:rsid w:val="009D421E"/>
    <w:rsid w:val="009D4905"/>
    <w:rsid w:val="009D4CF5"/>
    <w:rsid w:val="009E2454"/>
    <w:rsid w:val="009E2D13"/>
    <w:rsid w:val="009E32E2"/>
    <w:rsid w:val="009E372C"/>
    <w:rsid w:val="009F0FF8"/>
    <w:rsid w:val="009F6A70"/>
    <w:rsid w:val="009F6B7F"/>
    <w:rsid w:val="009F7FE2"/>
    <w:rsid w:val="00A00229"/>
    <w:rsid w:val="00A00291"/>
    <w:rsid w:val="00A0303C"/>
    <w:rsid w:val="00A0335F"/>
    <w:rsid w:val="00A03B87"/>
    <w:rsid w:val="00A11BB6"/>
    <w:rsid w:val="00A121DB"/>
    <w:rsid w:val="00A139F5"/>
    <w:rsid w:val="00A21FC1"/>
    <w:rsid w:val="00A227EC"/>
    <w:rsid w:val="00A24688"/>
    <w:rsid w:val="00A361F7"/>
    <w:rsid w:val="00A434B4"/>
    <w:rsid w:val="00A47404"/>
    <w:rsid w:val="00A47A21"/>
    <w:rsid w:val="00A50DF4"/>
    <w:rsid w:val="00A535FE"/>
    <w:rsid w:val="00A53BAD"/>
    <w:rsid w:val="00A5529B"/>
    <w:rsid w:val="00A61681"/>
    <w:rsid w:val="00A63847"/>
    <w:rsid w:val="00A63AD0"/>
    <w:rsid w:val="00A67FF7"/>
    <w:rsid w:val="00A72F3A"/>
    <w:rsid w:val="00A73595"/>
    <w:rsid w:val="00A74D35"/>
    <w:rsid w:val="00A757F4"/>
    <w:rsid w:val="00A75D07"/>
    <w:rsid w:val="00A770CE"/>
    <w:rsid w:val="00A81A6D"/>
    <w:rsid w:val="00A854BA"/>
    <w:rsid w:val="00A857FC"/>
    <w:rsid w:val="00A9402C"/>
    <w:rsid w:val="00A9482D"/>
    <w:rsid w:val="00A96B2F"/>
    <w:rsid w:val="00A97BED"/>
    <w:rsid w:val="00AA0C60"/>
    <w:rsid w:val="00AA70B9"/>
    <w:rsid w:val="00AB0A26"/>
    <w:rsid w:val="00AC0405"/>
    <w:rsid w:val="00AC08C2"/>
    <w:rsid w:val="00AC1B19"/>
    <w:rsid w:val="00AC1BDD"/>
    <w:rsid w:val="00AC37B4"/>
    <w:rsid w:val="00AC3BBA"/>
    <w:rsid w:val="00AC439D"/>
    <w:rsid w:val="00AC4BC7"/>
    <w:rsid w:val="00AC79E8"/>
    <w:rsid w:val="00AD14EE"/>
    <w:rsid w:val="00AD2366"/>
    <w:rsid w:val="00AD5C03"/>
    <w:rsid w:val="00AD6852"/>
    <w:rsid w:val="00AD69F7"/>
    <w:rsid w:val="00AD793F"/>
    <w:rsid w:val="00AE11F8"/>
    <w:rsid w:val="00AE5B3B"/>
    <w:rsid w:val="00AE6DB1"/>
    <w:rsid w:val="00AE7D56"/>
    <w:rsid w:val="00AF221F"/>
    <w:rsid w:val="00AF347A"/>
    <w:rsid w:val="00AF49FD"/>
    <w:rsid w:val="00AF580B"/>
    <w:rsid w:val="00AF643B"/>
    <w:rsid w:val="00AF6AB8"/>
    <w:rsid w:val="00AF765E"/>
    <w:rsid w:val="00AF775C"/>
    <w:rsid w:val="00B01B1F"/>
    <w:rsid w:val="00B01BAB"/>
    <w:rsid w:val="00B042AB"/>
    <w:rsid w:val="00B0516F"/>
    <w:rsid w:val="00B06D42"/>
    <w:rsid w:val="00B076D9"/>
    <w:rsid w:val="00B147E7"/>
    <w:rsid w:val="00B24541"/>
    <w:rsid w:val="00B26893"/>
    <w:rsid w:val="00B30AFA"/>
    <w:rsid w:val="00B31CFA"/>
    <w:rsid w:val="00B33AA1"/>
    <w:rsid w:val="00B35C83"/>
    <w:rsid w:val="00B35D67"/>
    <w:rsid w:val="00B3647A"/>
    <w:rsid w:val="00B36C6A"/>
    <w:rsid w:val="00B42C2C"/>
    <w:rsid w:val="00B46D04"/>
    <w:rsid w:val="00B46DA3"/>
    <w:rsid w:val="00B51223"/>
    <w:rsid w:val="00B51F37"/>
    <w:rsid w:val="00B578CA"/>
    <w:rsid w:val="00B62CA1"/>
    <w:rsid w:val="00B67C3E"/>
    <w:rsid w:val="00B718DD"/>
    <w:rsid w:val="00B7726C"/>
    <w:rsid w:val="00B81792"/>
    <w:rsid w:val="00B83608"/>
    <w:rsid w:val="00B85146"/>
    <w:rsid w:val="00B85F3A"/>
    <w:rsid w:val="00B90A35"/>
    <w:rsid w:val="00B91930"/>
    <w:rsid w:val="00B9253B"/>
    <w:rsid w:val="00B94E76"/>
    <w:rsid w:val="00B95CA9"/>
    <w:rsid w:val="00B962B1"/>
    <w:rsid w:val="00B96CB8"/>
    <w:rsid w:val="00BA148A"/>
    <w:rsid w:val="00BA4BC2"/>
    <w:rsid w:val="00BA4F47"/>
    <w:rsid w:val="00BA5421"/>
    <w:rsid w:val="00BA6E64"/>
    <w:rsid w:val="00BB275E"/>
    <w:rsid w:val="00BB46BD"/>
    <w:rsid w:val="00BB4C07"/>
    <w:rsid w:val="00BB5856"/>
    <w:rsid w:val="00BC12D6"/>
    <w:rsid w:val="00BC3B9D"/>
    <w:rsid w:val="00BC6CEF"/>
    <w:rsid w:val="00BD0AEC"/>
    <w:rsid w:val="00BD0DDF"/>
    <w:rsid w:val="00BD12BC"/>
    <w:rsid w:val="00BD50DF"/>
    <w:rsid w:val="00BD6D5B"/>
    <w:rsid w:val="00BD7A42"/>
    <w:rsid w:val="00BE0EA8"/>
    <w:rsid w:val="00BE2621"/>
    <w:rsid w:val="00BE4682"/>
    <w:rsid w:val="00BE6FAA"/>
    <w:rsid w:val="00BF5004"/>
    <w:rsid w:val="00BF6FAB"/>
    <w:rsid w:val="00C00231"/>
    <w:rsid w:val="00C00643"/>
    <w:rsid w:val="00C01394"/>
    <w:rsid w:val="00C0702E"/>
    <w:rsid w:val="00C07035"/>
    <w:rsid w:val="00C10973"/>
    <w:rsid w:val="00C1124B"/>
    <w:rsid w:val="00C159D5"/>
    <w:rsid w:val="00C1717B"/>
    <w:rsid w:val="00C20B54"/>
    <w:rsid w:val="00C22BB6"/>
    <w:rsid w:val="00C240EB"/>
    <w:rsid w:val="00C24384"/>
    <w:rsid w:val="00C24968"/>
    <w:rsid w:val="00C24BDA"/>
    <w:rsid w:val="00C25A74"/>
    <w:rsid w:val="00C271D2"/>
    <w:rsid w:val="00C27903"/>
    <w:rsid w:val="00C35C4B"/>
    <w:rsid w:val="00C363F8"/>
    <w:rsid w:val="00C367D0"/>
    <w:rsid w:val="00C4098F"/>
    <w:rsid w:val="00C411BF"/>
    <w:rsid w:val="00C42FB8"/>
    <w:rsid w:val="00C502BA"/>
    <w:rsid w:val="00C508E8"/>
    <w:rsid w:val="00C5202F"/>
    <w:rsid w:val="00C5234E"/>
    <w:rsid w:val="00C535F1"/>
    <w:rsid w:val="00C54747"/>
    <w:rsid w:val="00C54E26"/>
    <w:rsid w:val="00C55ECB"/>
    <w:rsid w:val="00C56529"/>
    <w:rsid w:val="00C56A6B"/>
    <w:rsid w:val="00C57109"/>
    <w:rsid w:val="00C57B41"/>
    <w:rsid w:val="00C60A66"/>
    <w:rsid w:val="00C627ED"/>
    <w:rsid w:val="00C63AF5"/>
    <w:rsid w:val="00C66F09"/>
    <w:rsid w:val="00C66FDB"/>
    <w:rsid w:val="00C7074A"/>
    <w:rsid w:val="00C77C26"/>
    <w:rsid w:val="00C827AA"/>
    <w:rsid w:val="00C86ED7"/>
    <w:rsid w:val="00C930E3"/>
    <w:rsid w:val="00C95DCE"/>
    <w:rsid w:val="00CA2853"/>
    <w:rsid w:val="00CA36D2"/>
    <w:rsid w:val="00CA400C"/>
    <w:rsid w:val="00CB0C68"/>
    <w:rsid w:val="00CB78A9"/>
    <w:rsid w:val="00CC29A2"/>
    <w:rsid w:val="00CC2BF0"/>
    <w:rsid w:val="00CD09C2"/>
    <w:rsid w:val="00CD2114"/>
    <w:rsid w:val="00CD2E3B"/>
    <w:rsid w:val="00CD5549"/>
    <w:rsid w:val="00CD5FFD"/>
    <w:rsid w:val="00CD7538"/>
    <w:rsid w:val="00CE00C2"/>
    <w:rsid w:val="00CE4B78"/>
    <w:rsid w:val="00CE5643"/>
    <w:rsid w:val="00CE5CB9"/>
    <w:rsid w:val="00CF4EDC"/>
    <w:rsid w:val="00D00252"/>
    <w:rsid w:val="00D002DF"/>
    <w:rsid w:val="00D04ED6"/>
    <w:rsid w:val="00D06A43"/>
    <w:rsid w:val="00D07F85"/>
    <w:rsid w:val="00D107B3"/>
    <w:rsid w:val="00D1214C"/>
    <w:rsid w:val="00D1305F"/>
    <w:rsid w:val="00D160D2"/>
    <w:rsid w:val="00D16CE2"/>
    <w:rsid w:val="00D21461"/>
    <w:rsid w:val="00D25B86"/>
    <w:rsid w:val="00D270CA"/>
    <w:rsid w:val="00D302F6"/>
    <w:rsid w:val="00D305F2"/>
    <w:rsid w:val="00D3177E"/>
    <w:rsid w:val="00D32C9B"/>
    <w:rsid w:val="00D34386"/>
    <w:rsid w:val="00D34BCB"/>
    <w:rsid w:val="00D370A7"/>
    <w:rsid w:val="00D37E1F"/>
    <w:rsid w:val="00D42979"/>
    <w:rsid w:val="00D42DE7"/>
    <w:rsid w:val="00D43E91"/>
    <w:rsid w:val="00D47439"/>
    <w:rsid w:val="00D474EB"/>
    <w:rsid w:val="00D5155F"/>
    <w:rsid w:val="00D51641"/>
    <w:rsid w:val="00D51DA0"/>
    <w:rsid w:val="00D54CBD"/>
    <w:rsid w:val="00D5541D"/>
    <w:rsid w:val="00D56632"/>
    <w:rsid w:val="00D56807"/>
    <w:rsid w:val="00D615C6"/>
    <w:rsid w:val="00D63E51"/>
    <w:rsid w:val="00D67A55"/>
    <w:rsid w:val="00D67CC5"/>
    <w:rsid w:val="00D72571"/>
    <w:rsid w:val="00D73326"/>
    <w:rsid w:val="00D7597A"/>
    <w:rsid w:val="00D80727"/>
    <w:rsid w:val="00D81E3F"/>
    <w:rsid w:val="00D83F31"/>
    <w:rsid w:val="00D8711F"/>
    <w:rsid w:val="00D927FB"/>
    <w:rsid w:val="00D96390"/>
    <w:rsid w:val="00D9688A"/>
    <w:rsid w:val="00DA4793"/>
    <w:rsid w:val="00DA4F65"/>
    <w:rsid w:val="00DA5880"/>
    <w:rsid w:val="00DA778F"/>
    <w:rsid w:val="00DB24D0"/>
    <w:rsid w:val="00DB262A"/>
    <w:rsid w:val="00DB27A8"/>
    <w:rsid w:val="00DB3E40"/>
    <w:rsid w:val="00DB6B51"/>
    <w:rsid w:val="00DB6FB8"/>
    <w:rsid w:val="00DC102E"/>
    <w:rsid w:val="00DC321A"/>
    <w:rsid w:val="00DC391D"/>
    <w:rsid w:val="00DC3C17"/>
    <w:rsid w:val="00DC60A2"/>
    <w:rsid w:val="00DD029D"/>
    <w:rsid w:val="00DD1A49"/>
    <w:rsid w:val="00DD3FB0"/>
    <w:rsid w:val="00DE2281"/>
    <w:rsid w:val="00DE58C3"/>
    <w:rsid w:val="00DE6D89"/>
    <w:rsid w:val="00DF19A7"/>
    <w:rsid w:val="00DF2734"/>
    <w:rsid w:val="00DF5CE5"/>
    <w:rsid w:val="00DF7223"/>
    <w:rsid w:val="00DF7DF2"/>
    <w:rsid w:val="00E001F6"/>
    <w:rsid w:val="00E01D98"/>
    <w:rsid w:val="00E02CD2"/>
    <w:rsid w:val="00E07433"/>
    <w:rsid w:val="00E109F8"/>
    <w:rsid w:val="00E120BE"/>
    <w:rsid w:val="00E126E4"/>
    <w:rsid w:val="00E16D29"/>
    <w:rsid w:val="00E2146A"/>
    <w:rsid w:val="00E22E29"/>
    <w:rsid w:val="00E26D0B"/>
    <w:rsid w:val="00E26D7A"/>
    <w:rsid w:val="00E31EFE"/>
    <w:rsid w:val="00E321AD"/>
    <w:rsid w:val="00E32F94"/>
    <w:rsid w:val="00E36A7A"/>
    <w:rsid w:val="00E37EFC"/>
    <w:rsid w:val="00E40D1E"/>
    <w:rsid w:val="00E41F60"/>
    <w:rsid w:val="00E432D0"/>
    <w:rsid w:val="00E433D7"/>
    <w:rsid w:val="00E43FA1"/>
    <w:rsid w:val="00E44A27"/>
    <w:rsid w:val="00E44DC8"/>
    <w:rsid w:val="00E46BBF"/>
    <w:rsid w:val="00E4790C"/>
    <w:rsid w:val="00E56C11"/>
    <w:rsid w:val="00E60F31"/>
    <w:rsid w:val="00E708FE"/>
    <w:rsid w:val="00E71E7A"/>
    <w:rsid w:val="00E71F12"/>
    <w:rsid w:val="00E75277"/>
    <w:rsid w:val="00E81A76"/>
    <w:rsid w:val="00E83FA8"/>
    <w:rsid w:val="00E8424B"/>
    <w:rsid w:val="00E97372"/>
    <w:rsid w:val="00E97F7B"/>
    <w:rsid w:val="00EA11DB"/>
    <w:rsid w:val="00EB19A0"/>
    <w:rsid w:val="00EB397C"/>
    <w:rsid w:val="00EB60B1"/>
    <w:rsid w:val="00EB623B"/>
    <w:rsid w:val="00EC273C"/>
    <w:rsid w:val="00EC337B"/>
    <w:rsid w:val="00EC3AC8"/>
    <w:rsid w:val="00EC6FAC"/>
    <w:rsid w:val="00EC7A3A"/>
    <w:rsid w:val="00ED0053"/>
    <w:rsid w:val="00ED2BBE"/>
    <w:rsid w:val="00ED51DC"/>
    <w:rsid w:val="00ED5E61"/>
    <w:rsid w:val="00EE0BF1"/>
    <w:rsid w:val="00EE2BC8"/>
    <w:rsid w:val="00EE375C"/>
    <w:rsid w:val="00EE6913"/>
    <w:rsid w:val="00F01899"/>
    <w:rsid w:val="00F01F6A"/>
    <w:rsid w:val="00F04309"/>
    <w:rsid w:val="00F04AEE"/>
    <w:rsid w:val="00F059BA"/>
    <w:rsid w:val="00F10B15"/>
    <w:rsid w:val="00F1360A"/>
    <w:rsid w:val="00F14B00"/>
    <w:rsid w:val="00F16052"/>
    <w:rsid w:val="00F2099E"/>
    <w:rsid w:val="00F273B0"/>
    <w:rsid w:val="00F301C3"/>
    <w:rsid w:val="00F3316A"/>
    <w:rsid w:val="00F37F92"/>
    <w:rsid w:val="00F430EE"/>
    <w:rsid w:val="00F431EE"/>
    <w:rsid w:val="00F52D7E"/>
    <w:rsid w:val="00F54C15"/>
    <w:rsid w:val="00F605E1"/>
    <w:rsid w:val="00F63C0B"/>
    <w:rsid w:val="00F67444"/>
    <w:rsid w:val="00F67E77"/>
    <w:rsid w:val="00F71064"/>
    <w:rsid w:val="00F73B60"/>
    <w:rsid w:val="00F74271"/>
    <w:rsid w:val="00F74316"/>
    <w:rsid w:val="00F76648"/>
    <w:rsid w:val="00F812A5"/>
    <w:rsid w:val="00F812CF"/>
    <w:rsid w:val="00F855C9"/>
    <w:rsid w:val="00F865E5"/>
    <w:rsid w:val="00F86C3D"/>
    <w:rsid w:val="00F91C53"/>
    <w:rsid w:val="00F934D1"/>
    <w:rsid w:val="00F95D84"/>
    <w:rsid w:val="00F96D95"/>
    <w:rsid w:val="00FA0CF8"/>
    <w:rsid w:val="00FB3639"/>
    <w:rsid w:val="00FB5A72"/>
    <w:rsid w:val="00FB696C"/>
    <w:rsid w:val="00FB6F3D"/>
    <w:rsid w:val="00FC1A16"/>
    <w:rsid w:val="00FC5A4B"/>
    <w:rsid w:val="00FC67F0"/>
    <w:rsid w:val="00FD21F8"/>
    <w:rsid w:val="00FD5AA0"/>
    <w:rsid w:val="00FE0B2E"/>
    <w:rsid w:val="00FE1D2F"/>
    <w:rsid w:val="00FE496B"/>
    <w:rsid w:val="00FE7750"/>
    <w:rsid w:val="00FF010A"/>
    <w:rsid w:val="00FF1988"/>
    <w:rsid w:val="00FF6093"/>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D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customStyle="1" w:styleId="DisplayEquationAurora">
    <w:name w:val="Display Equation (Aurora)"/>
    <w:basedOn w:val="Normal"/>
    <w:link w:val="DisplayEquationAuroraChar"/>
    <w:rsid w:val="00BB5856"/>
    <w:pPr>
      <w:tabs>
        <w:tab w:val="center" w:pos="4680"/>
        <w:tab w:val="right" w:pos="9360"/>
      </w:tabs>
    </w:pPr>
  </w:style>
  <w:style w:type="character" w:customStyle="1" w:styleId="DisplayEquationAuroraChar">
    <w:name w:val="Display Equation (Aurora) Char"/>
    <w:basedOn w:val="DefaultParagraphFont"/>
    <w:link w:val="DisplayEquationAurora"/>
    <w:rsid w:val="00BB5856"/>
  </w:style>
  <w:style w:type="character" w:customStyle="1" w:styleId="SectionBreakAurora">
    <w:name w:val="Section Break (Aurora)"/>
    <w:basedOn w:val="DefaultParagraphFont"/>
    <w:rsid w:val="00BB5856"/>
    <w:rPr>
      <w:vanish/>
      <w:color w:val="800080"/>
    </w:rPr>
  </w:style>
  <w:style w:type="character" w:styleId="PlaceholderText">
    <w:name w:val="Placeholder Text"/>
    <w:basedOn w:val="DefaultParagraphFont"/>
    <w:uiPriority w:val="99"/>
    <w:semiHidden/>
    <w:rsid w:val="001853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D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customStyle="1" w:styleId="DisplayEquationAurora">
    <w:name w:val="Display Equation (Aurora)"/>
    <w:basedOn w:val="Normal"/>
    <w:link w:val="DisplayEquationAuroraChar"/>
    <w:rsid w:val="00BB5856"/>
    <w:pPr>
      <w:tabs>
        <w:tab w:val="center" w:pos="4680"/>
        <w:tab w:val="right" w:pos="9360"/>
      </w:tabs>
    </w:pPr>
  </w:style>
  <w:style w:type="character" w:customStyle="1" w:styleId="DisplayEquationAuroraChar">
    <w:name w:val="Display Equation (Aurora) Char"/>
    <w:basedOn w:val="DefaultParagraphFont"/>
    <w:link w:val="DisplayEquationAurora"/>
    <w:rsid w:val="00BB5856"/>
  </w:style>
  <w:style w:type="character" w:customStyle="1" w:styleId="SectionBreakAurora">
    <w:name w:val="Section Break (Aurora)"/>
    <w:basedOn w:val="DefaultParagraphFont"/>
    <w:rsid w:val="00BB5856"/>
    <w:rPr>
      <w:vanish/>
      <w:color w:val="800080"/>
    </w:rPr>
  </w:style>
  <w:style w:type="character" w:styleId="PlaceholderText">
    <w:name w:val="Placeholder Text"/>
    <w:basedOn w:val="DefaultParagraphFont"/>
    <w:uiPriority w:val="99"/>
    <w:semiHidden/>
    <w:rsid w:val="00185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126CB-E0E7-4E2B-9132-5CFCD8196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4687</Words>
  <Characters>26717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4</cp:revision>
  <dcterms:created xsi:type="dcterms:W3CDTF">2010-03-31T04:10:00Z</dcterms:created>
  <dcterms:modified xsi:type="dcterms:W3CDTF">2010-03-31T04:47:00Z</dcterms:modified>
</cp:coreProperties>
</file>